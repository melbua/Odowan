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A949B" w14:textId="117E9D1D" w:rsidR="001F75D9" w:rsidRPr="001F75D9" w:rsidRDefault="001F75D9" w:rsidP="001F75D9">
      <w:pPr>
        <w:widowControl/>
        <w:wordWrap/>
        <w:autoSpaceDE/>
        <w:autoSpaceDN/>
        <w:spacing w:line="384" w:lineRule="auto"/>
        <w:jc w:val="center"/>
        <w:rPr>
          <w:rFonts w:asciiTheme="majorHAnsi" w:eastAsiaTheme="majorHAnsi" w:hAnsiTheme="majorHAnsi"/>
          <w:b/>
          <w:bCs/>
          <w:kern w:val="0"/>
          <w:sz w:val="24"/>
        </w:rPr>
      </w:pPr>
      <w:r w:rsidRPr="001F75D9">
        <w:rPr>
          <w:rFonts w:asciiTheme="majorHAnsi" w:eastAsiaTheme="majorHAnsi" w:hAnsiTheme="majorHAnsi" w:hint="eastAsia"/>
          <w:b/>
          <w:bCs/>
          <w:color w:val="000000"/>
          <w:kern w:val="0"/>
          <w:sz w:val="70"/>
          <w:szCs w:val="70"/>
        </w:rPr>
        <w:t xml:space="preserve"> 유닉스 기말 프로젝트</w:t>
      </w:r>
    </w:p>
    <w:p w14:paraId="6753ED80" w14:textId="77777777" w:rsidR="001F75D9" w:rsidRPr="00E51EC7" w:rsidRDefault="001F75D9" w:rsidP="001F75D9">
      <w:pPr>
        <w:widowControl/>
        <w:wordWrap/>
        <w:autoSpaceDE/>
        <w:autoSpaceDN/>
        <w:spacing w:line="384" w:lineRule="auto"/>
        <w:jc w:val="center"/>
        <w:rPr>
          <w:rFonts w:ascii="Adobe 명조 Std M" w:eastAsia="Adobe 명조 Std M" w:hAnsi="Adobe 명조 Std M"/>
          <w:b/>
          <w:bCs/>
          <w:color w:val="000000"/>
          <w:kern w:val="0"/>
          <w:sz w:val="70"/>
          <w:szCs w:val="7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5DED455" wp14:editId="70848D87">
            <wp:simplePos x="0" y="0"/>
            <wp:positionH relativeFrom="margin">
              <wp:align>center</wp:align>
            </wp:positionH>
            <wp:positionV relativeFrom="paragraph">
              <wp:posOffset>483870</wp:posOffset>
            </wp:positionV>
            <wp:extent cx="3790950" cy="3790950"/>
            <wp:effectExtent l="0" t="0" r="0" b="0"/>
            <wp:wrapSquare wrapText="bothSides"/>
            <wp:docPr id="9" name="그림 9" descr="상명대학교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상명대학교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CB369F" w14:textId="77777777" w:rsidR="001F75D9" w:rsidRPr="00E51EC7" w:rsidRDefault="001F75D9" w:rsidP="001F75D9">
      <w:pPr>
        <w:widowControl/>
        <w:wordWrap/>
        <w:autoSpaceDE/>
        <w:autoSpaceDN/>
        <w:spacing w:line="384" w:lineRule="auto"/>
        <w:jc w:val="center"/>
        <w:rPr>
          <w:rFonts w:ascii="Times New Roman" w:eastAsia="Times New Roman"/>
          <w:kern w:val="0"/>
          <w:sz w:val="24"/>
        </w:rPr>
      </w:pPr>
      <w:r w:rsidRPr="00E51EC7">
        <w:rPr>
          <w:rFonts w:ascii="Times New Roman" w:eastAsia="Times New Roman"/>
          <w:kern w:val="0"/>
          <w:sz w:val="24"/>
        </w:rPr>
        <w:fldChar w:fldCharType="begin"/>
      </w:r>
      <w:r>
        <w:rPr>
          <w:rFonts w:ascii="Times New Roman" w:eastAsia="Times New Roman"/>
          <w:kern w:val="0"/>
          <w:sz w:val="24"/>
        </w:rPr>
        <w:instrText xml:space="preserve"> INCLUDEPICTURE "C:\\Users\\moonjeongho\\Library\\Group Containers\\L48J367XN4.com.infraware.PolarisOffice\\EngineFavorite\\poclip1\\02\\image0.jpg" \* MERGEFORMAT </w:instrText>
      </w:r>
      <w:r w:rsidR="00000000">
        <w:rPr>
          <w:rFonts w:ascii="Times New Roman" w:eastAsia="Times New Roman"/>
          <w:kern w:val="0"/>
          <w:sz w:val="24"/>
        </w:rPr>
        <w:fldChar w:fldCharType="separate"/>
      </w:r>
      <w:r w:rsidRPr="00E51EC7">
        <w:rPr>
          <w:rFonts w:ascii="Times New Roman" w:eastAsia="Times New Roman"/>
          <w:kern w:val="0"/>
          <w:sz w:val="24"/>
        </w:rPr>
        <w:fldChar w:fldCharType="end"/>
      </w:r>
    </w:p>
    <w:p w14:paraId="23FB338D" w14:textId="77777777" w:rsidR="001F75D9" w:rsidRDefault="001F75D9" w:rsidP="001F75D9">
      <w:pPr>
        <w:widowControl/>
        <w:wordWrap/>
        <w:autoSpaceDE/>
        <w:autoSpaceDN/>
        <w:spacing w:line="384" w:lineRule="auto"/>
        <w:jc w:val="right"/>
        <w:rPr>
          <w:rFonts w:ascii="Adobe 명조 Std M" w:eastAsia="Adobe 명조 Std M" w:hAnsi="Adobe 명조 Std M" w:cs="Adobe 명조 Std M"/>
          <w:color w:val="000000"/>
          <w:kern w:val="0"/>
          <w:sz w:val="40"/>
          <w:szCs w:val="40"/>
        </w:rPr>
      </w:pPr>
    </w:p>
    <w:p w14:paraId="76F56E21" w14:textId="77777777" w:rsidR="001F75D9" w:rsidRDefault="001F75D9" w:rsidP="001F75D9">
      <w:pPr>
        <w:widowControl/>
        <w:wordWrap/>
        <w:autoSpaceDE/>
        <w:autoSpaceDN/>
        <w:spacing w:line="384" w:lineRule="auto"/>
        <w:jc w:val="right"/>
        <w:rPr>
          <w:rFonts w:ascii="Adobe 명조 Std M" w:eastAsia="Adobe 명조 Std M" w:hAnsi="Adobe 명조 Std M" w:cs="Adobe 명조 Std M"/>
          <w:color w:val="000000"/>
          <w:kern w:val="0"/>
          <w:sz w:val="40"/>
          <w:szCs w:val="40"/>
        </w:rPr>
      </w:pPr>
    </w:p>
    <w:p w14:paraId="408ED3E3" w14:textId="77777777" w:rsidR="001F75D9" w:rsidRDefault="001F75D9" w:rsidP="001F75D9">
      <w:pPr>
        <w:widowControl/>
        <w:wordWrap/>
        <w:autoSpaceDE/>
        <w:autoSpaceDN/>
        <w:spacing w:line="384" w:lineRule="auto"/>
        <w:jc w:val="right"/>
        <w:rPr>
          <w:rFonts w:ascii="Adobe 명조 Std M" w:eastAsia="Adobe 명조 Std M" w:hAnsi="Adobe 명조 Std M" w:cs="Adobe 명조 Std M"/>
          <w:color w:val="000000"/>
          <w:kern w:val="0"/>
          <w:sz w:val="40"/>
          <w:szCs w:val="40"/>
        </w:rPr>
      </w:pPr>
    </w:p>
    <w:p w14:paraId="42637485" w14:textId="77777777" w:rsidR="001F75D9" w:rsidRDefault="001F75D9" w:rsidP="001F75D9">
      <w:pPr>
        <w:widowControl/>
        <w:wordWrap/>
        <w:autoSpaceDE/>
        <w:autoSpaceDN/>
        <w:spacing w:line="384" w:lineRule="auto"/>
        <w:jc w:val="right"/>
        <w:rPr>
          <w:rFonts w:ascii="Adobe 명조 Std M" w:eastAsia="Adobe 명조 Std M" w:hAnsi="Adobe 명조 Std M" w:cs="Adobe 명조 Std M"/>
          <w:color w:val="000000"/>
          <w:kern w:val="0"/>
          <w:sz w:val="40"/>
          <w:szCs w:val="40"/>
        </w:rPr>
      </w:pPr>
    </w:p>
    <w:p w14:paraId="7C79EFF9" w14:textId="77777777" w:rsidR="001F75D9" w:rsidRDefault="001F75D9" w:rsidP="001F75D9">
      <w:pPr>
        <w:widowControl/>
        <w:wordWrap/>
        <w:autoSpaceDE/>
        <w:autoSpaceDN/>
        <w:spacing w:line="384" w:lineRule="auto"/>
        <w:jc w:val="right"/>
        <w:rPr>
          <w:rFonts w:ascii="Adobe 명조 Std M" w:eastAsia="Adobe 명조 Std M" w:hAnsi="Adobe 명조 Std M" w:cs="Adobe 명조 Std M"/>
          <w:color w:val="000000"/>
          <w:kern w:val="0"/>
          <w:sz w:val="40"/>
          <w:szCs w:val="40"/>
        </w:rPr>
      </w:pPr>
    </w:p>
    <w:p w14:paraId="6CF8259B" w14:textId="77777777" w:rsidR="001F75D9" w:rsidRDefault="001F75D9" w:rsidP="001F75D9">
      <w:pPr>
        <w:widowControl/>
        <w:wordWrap/>
        <w:autoSpaceDE/>
        <w:autoSpaceDN/>
        <w:spacing w:line="384" w:lineRule="auto"/>
        <w:jc w:val="right"/>
        <w:rPr>
          <w:rFonts w:ascii="Adobe 명조 Std M" w:eastAsia="Adobe 명조 Std M" w:hAnsi="Adobe 명조 Std M" w:cs="Adobe 명조 Std M"/>
          <w:color w:val="000000"/>
          <w:kern w:val="0"/>
          <w:sz w:val="40"/>
          <w:szCs w:val="40"/>
        </w:rPr>
      </w:pPr>
    </w:p>
    <w:p w14:paraId="06C798C8" w14:textId="77777777" w:rsidR="001F75D9" w:rsidRDefault="001F75D9" w:rsidP="001F75D9">
      <w:pPr>
        <w:widowControl/>
        <w:wordWrap/>
        <w:autoSpaceDE/>
        <w:autoSpaceDN/>
        <w:spacing w:line="384" w:lineRule="auto"/>
        <w:jc w:val="right"/>
        <w:rPr>
          <w:rFonts w:ascii="Adobe 명조 Std M" w:eastAsia="Adobe 명조 Std M" w:hAnsi="Adobe 명조 Std M" w:cs="Adobe 명조 Std M"/>
          <w:color w:val="000000"/>
          <w:kern w:val="0"/>
          <w:sz w:val="40"/>
          <w:szCs w:val="40"/>
        </w:rPr>
      </w:pPr>
    </w:p>
    <w:p w14:paraId="673664EF" w14:textId="74F5679E" w:rsidR="001F75D9" w:rsidRPr="001F75D9" w:rsidRDefault="001F75D9" w:rsidP="001F75D9">
      <w:pPr>
        <w:widowControl/>
        <w:wordWrap/>
        <w:autoSpaceDE/>
        <w:autoSpaceDN/>
        <w:spacing w:line="384" w:lineRule="auto"/>
        <w:jc w:val="right"/>
        <w:rPr>
          <w:rFonts w:asciiTheme="majorHAnsi" w:eastAsiaTheme="majorHAnsi" w:hAnsiTheme="majorHAnsi"/>
          <w:b/>
          <w:bCs/>
          <w:kern w:val="0"/>
          <w:sz w:val="24"/>
        </w:rPr>
      </w:pPr>
      <w:r w:rsidRPr="001F75D9">
        <w:rPr>
          <w:rFonts w:asciiTheme="majorHAnsi" w:eastAsiaTheme="majorHAnsi" w:hAnsiTheme="majorHAnsi" w:cs="Adobe 명조 Std M" w:hint="eastAsia"/>
          <w:b/>
          <w:bCs/>
          <w:color w:val="000000"/>
          <w:kern w:val="0"/>
          <w:sz w:val="40"/>
          <w:szCs w:val="40"/>
        </w:rPr>
        <w:t>과목명 : 유닉스 프로그래밍</w:t>
      </w:r>
    </w:p>
    <w:p w14:paraId="2CCB045C" w14:textId="77777777" w:rsidR="001F75D9" w:rsidRPr="001F75D9" w:rsidRDefault="001F75D9" w:rsidP="001F75D9">
      <w:pPr>
        <w:widowControl/>
        <w:wordWrap/>
        <w:autoSpaceDE/>
        <w:autoSpaceDN/>
        <w:spacing w:line="384" w:lineRule="auto"/>
        <w:jc w:val="right"/>
        <w:rPr>
          <w:rFonts w:asciiTheme="majorHAnsi" w:eastAsiaTheme="majorHAnsi" w:hAnsiTheme="majorHAnsi"/>
          <w:b/>
          <w:bCs/>
          <w:kern w:val="0"/>
          <w:sz w:val="24"/>
        </w:rPr>
      </w:pPr>
      <w:r w:rsidRPr="001F75D9">
        <w:rPr>
          <w:rFonts w:asciiTheme="majorHAnsi" w:eastAsiaTheme="majorHAnsi" w:hAnsiTheme="majorHAnsi" w:cs="Adobe 명조 Std M" w:hint="eastAsia"/>
          <w:b/>
          <w:bCs/>
          <w:color w:val="000000"/>
          <w:kern w:val="0"/>
          <w:sz w:val="40"/>
          <w:szCs w:val="40"/>
        </w:rPr>
        <w:t>학과 : 컴퓨터과학전공</w:t>
      </w:r>
    </w:p>
    <w:p w14:paraId="0373079B" w14:textId="34679E8F" w:rsidR="001F75D9" w:rsidRPr="001F75D9" w:rsidRDefault="001F75D9" w:rsidP="001F75D9">
      <w:pPr>
        <w:widowControl/>
        <w:wordWrap/>
        <w:autoSpaceDE/>
        <w:autoSpaceDN/>
        <w:spacing w:line="384" w:lineRule="auto"/>
        <w:jc w:val="right"/>
        <w:rPr>
          <w:rFonts w:asciiTheme="majorHAnsi" w:eastAsiaTheme="majorHAnsi" w:hAnsiTheme="majorHAnsi"/>
          <w:b/>
          <w:bCs/>
          <w:kern w:val="0"/>
          <w:sz w:val="24"/>
        </w:rPr>
      </w:pPr>
      <w:r w:rsidRPr="001F75D9">
        <w:rPr>
          <w:rFonts w:asciiTheme="majorHAnsi" w:eastAsiaTheme="majorHAnsi" w:hAnsiTheme="majorHAnsi" w:cs="Adobe 명조 Std M" w:hint="eastAsia"/>
          <w:b/>
          <w:bCs/>
          <w:color w:val="000000"/>
          <w:kern w:val="0"/>
          <w:sz w:val="40"/>
          <w:szCs w:val="40"/>
        </w:rPr>
        <w:t xml:space="preserve">학번 : </w:t>
      </w:r>
      <w:r w:rsidRPr="001F75D9">
        <w:rPr>
          <w:rFonts w:asciiTheme="majorHAnsi" w:eastAsiaTheme="majorHAnsi" w:hAnsiTheme="majorHAnsi" w:cs="Adobe 명조 Std M"/>
          <w:b/>
          <w:bCs/>
          <w:color w:val="000000"/>
          <w:kern w:val="0"/>
          <w:sz w:val="40"/>
          <w:szCs w:val="40"/>
        </w:rPr>
        <w:t>201810</w:t>
      </w:r>
      <w:r>
        <w:rPr>
          <w:rFonts w:asciiTheme="majorHAnsi" w:eastAsiaTheme="majorHAnsi" w:hAnsiTheme="majorHAnsi" w:cs="Adobe 명조 Std M"/>
          <w:b/>
          <w:bCs/>
          <w:color w:val="000000"/>
          <w:kern w:val="0"/>
          <w:sz w:val="40"/>
          <w:szCs w:val="40"/>
        </w:rPr>
        <w:t>929</w:t>
      </w:r>
      <w:r w:rsidRPr="001F75D9">
        <w:rPr>
          <w:rFonts w:asciiTheme="majorHAnsi" w:eastAsiaTheme="majorHAnsi" w:hAnsiTheme="majorHAnsi" w:cs="Adobe 명조 Std M"/>
          <w:b/>
          <w:bCs/>
          <w:color w:val="000000"/>
          <w:kern w:val="0"/>
          <w:sz w:val="40"/>
          <w:szCs w:val="40"/>
        </w:rPr>
        <w:t xml:space="preserve"> / 20181</w:t>
      </w:r>
      <w:r>
        <w:rPr>
          <w:rFonts w:asciiTheme="majorHAnsi" w:eastAsiaTheme="majorHAnsi" w:hAnsiTheme="majorHAnsi" w:cs="Adobe 명조 Std M"/>
          <w:b/>
          <w:bCs/>
          <w:color w:val="000000"/>
          <w:kern w:val="0"/>
          <w:sz w:val="40"/>
          <w:szCs w:val="40"/>
        </w:rPr>
        <w:t>0990</w:t>
      </w:r>
    </w:p>
    <w:p w14:paraId="6EF7720A" w14:textId="5D4D528D" w:rsidR="001F75D9" w:rsidRPr="001F75D9" w:rsidRDefault="001F75D9" w:rsidP="001F75D9">
      <w:pPr>
        <w:widowControl/>
        <w:wordWrap/>
        <w:autoSpaceDE/>
        <w:autoSpaceDN/>
        <w:spacing w:line="384" w:lineRule="auto"/>
        <w:jc w:val="right"/>
        <w:rPr>
          <w:rFonts w:asciiTheme="majorHAnsi" w:eastAsiaTheme="majorHAnsi" w:hAnsiTheme="majorHAnsi"/>
          <w:b/>
          <w:bCs/>
          <w:kern w:val="0"/>
          <w:sz w:val="24"/>
        </w:rPr>
      </w:pPr>
      <w:r w:rsidRPr="001F75D9">
        <w:rPr>
          <w:rFonts w:asciiTheme="majorHAnsi" w:eastAsiaTheme="majorHAnsi" w:hAnsiTheme="majorHAnsi" w:cs="Adobe 명조 Std M" w:hint="eastAsia"/>
          <w:b/>
          <w:bCs/>
          <w:color w:val="000000"/>
          <w:kern w:val="0"/>
          <w:sz w:val="40"/>
          <w:szCs w:val="40"/>
        </w:rPr>
        <w:t xml:space="preserve">성명 : </w:t>
      </w:r>
      <w:r>
        <w:rPr>
          <w:rFonts w:asciiTheme="majorHAnsi" w:eastAsiaTheme="majorHAnsi" w:hAnsiTheme="majorHAnsi" w:cs="Adobe 명조 Std M" w:hint="eastAsia"/>
          <w:b/>
          <w:bCs/>
          <w:color w:val="000000"/>
          <w:kern w:val="0"/>
          <w:sz w:val="40"/>
          <w:szCs w:val="40"/>
        </w:rPr>
        <w:t>김현우</w:t>
      </w:r>
      <w:r w:rsidRPr="001F75D9">
        <w:rPr>
          <w:rFonts w:asciiTheme="majorHAnsi" w:eastAsiaTheme="majorHAnsi" w:hAnsiTheme="majorHAnsi" w:cs="Adobe 명조 Std M" w:hint="eastAsia"/>
          <w:b/>
          <w:bCs/>
          <w:color w:val="000000"/>
          <w:kern w:val="0"/>
          <w:sz w:val="40"/>
          <w:szCs w:val="40"/>
        </w:rPr>
        <w:t xml:space="preserve"> </w:t>
      </w:r>
      <w:r w:rsidRPr="001F75D9">
        <w:rPr>
          <w:rFonts w:asciiTheme="majorHAnsi" w:eastAsiaTheme="majorHAnsi" w:hAnsiTheme="majorHAnsi" w:cs="Adobe 명조 Std M"/>
          <w:b/>
          <w:bCs/>
          <w:color w:val="000000"/>
          <w:kern w:val="0"/>
          <w:sz w:val="40"/>
          <w:szCs w:val="40"/>
        </w:rPr>
        <w:t xml:space="preserve">/ </w:t>
      </w:r>
      <w:r>
        <w:rPr>
          <w:rFonts w:asciiTheme="majorHAnsi" w:eastAsiaTheme="majorHAnsi" w:hAnsiTheme="majorHAnsi" w:cs="Adobe 명조 Std M" w:hint="eastAsia"/>
          <w:b/>
          <w:bCs/>
          <w:color w:val="000000"/>
          <w:kern w:val="0"/>
          <w:sz w:val="40"/>
          <w:szCs w:val="40"/>
        </w:rPr>
        <w:t>장현호</w:t>
      </w:r>
    </w:p>
    <w:p w14:paraId="42F38CCD" w14:textId="46A441A4" w:rsidR="001F75D9" w:rsidRPr="001F75D9" w:rsidRDefault="001F75D9" w:rsidP="001F75D9">
      <w:pPr>
        <w:pStyle w:val="ad"/>
        <w:ind w:right="1600"/>
        <w:jc w:val="both"/>
      </w:pPr>
    </w:p>
    <w:p w14:paraId="4C8160C9" w14:textId="449D0F5F" w:rsidR="001F75D9" w:rsidRDefault="001F75D9">
      <w:pPr>
        <w:widowControl/>
        <w:wordWrap/>
        <w:autoSpaceDE/>
        <w:autoSpaceDN/>
        <w:jc w:val="left"/>
        <w:rPr>
          <w:rFonts w:ascii="HY헤드라인M" w:eastAsia="HY헤드라인M"/>
          <w:b/>
          <w:sz w:val="72"/>
          <w:szCs w:val="72"/>
        </w:rPr>
      </w:pPr>
    </w:p>
    <w:p w14:paraId="16A48F20" w14:textId="73C44B15" w:rsidR="00142063" w:rsidRPr="00B6701D" w:rsidRDefault="005D3C56" w:rsidP="001F75D9">
      <w:pPr>
        <w:pStyle w:val="ad"/>
        <w:jc w:val="left"/>
        <w:rPr>
          <w:sz w:val="72"/>
          <w:szCs w:val="72"/>
        </w:rPr>
      </w:pPr>
      <w:r w:rsidRPr="00B6701D">
        <w:rPr>
          <w:sz w:val="72"/>
          <w:szCs w:val="72"/>
        </w:rPr>
        <w:lastRenderedPageBreak/>
        <w:t>Document</w:t>
      </w:r>
    </w:p>
    <w:p w14:paraId="0626B370" w14:textId="58638E25" w:rsidR="00BF2488" w:rsidRPr="00137DCF" w:rsidRDefault="00362469" w:rsidP="001F75D9">
      <w:pPr>
        <w:pStyle w:val="ad"/>
      </w:pPr>
      <w:r>
        <w:rPr>
          <w:noProof/>
        </w:rPr>
        <mc:AlternateContent>
          <mc:Choice Requires="wpc">
            <w:drawing>
              <wp:inline distT="0" distB="0" distL="0" distR="0" wp14:anchorId="03C53365" wp14:editId="65DD96C9">
                <wp:extent cx="5372100" cy="198755"/>
                <wp:effectExtent l="3175" t="0" r="0" b="2540"/>
                <wp:docPr id="164" name="Canvas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0" y="55622"/>
                            <a:ext cx="5372100" cy="143133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1B7C8FB" id="Canvas 164" o:spid="_x0000_s1026" editas="canvas" style="width:423pt;height:15.65pt;mso-position-horizontal-relative:char;mso-position-vertical-relative:line" coordsize="53721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721;height:1987;visibility:visible;mso-wrap-style:square">
                  <v:fill o:detectmouseclick="t"/>
                  <v:path o:connecttype="none"/>
                </v:shape>
                <v:rect id="Rectangle 162" o:spid="_x0000_s1028" style="position:absolute;top:556;width:53721;height:1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" fillcolor="#903" stroked="f" strokecolor="blue"/>
                <w10:anchorlock/>
              </v:group>
            </w:pict>
          </mc:Fallback>
        </mc:AlternateContent>
      </w:r>
    </w:p>
    <w:p w14:paraId="15BE723B" w14:textId="2412961A" w:rsidR="005D3C56" w:rsidRDefault="00616F3A" w:rsidP="005D3C56">
      <w:bookmarkStart w:id="0" w:name="[문서의_처음]"/>
      <w:bookmarkEnd w:id="0"/>
      <w:r w:rsidRPr="00936487">
        <w:br w:type="page"/>
      </w:r>
    </w:p>
    <w:p w14:paraId="2BC3947B" w14:textId="420DE4CC" w:rsidR="00D668F3" w:rsidRDefault="00D668F3" w:rsidP="00D668F3"/>
    <w:p w14:paraId="0923F526" w14:textId="1F7B97C8" w:rsidR="006A1701" w:rsidRDefault="006A1701" w:rsidP="005C5C76">
      <w:pPr>
        <w:pStyle w:val="a4"/>
        <w:spacing w:before="100" w:after="100"/>
      </w:pPr>
      <w:r>
        <w:rPr>
          <w:rFonts w:hint="eastAsia"/>
        </w:rPr>
        <w:t xml:space="preserve">- 목 차 </w:t>
      </w:r>
      <w:r w:rsidR="00B6701D">
        <w:t>–</w:t>
      </w:r>
    </w:p>
    <w:p w14:paraId="7305C253" w14:textId="77777777" w:rsidR="00B6701D" w:rsidRDefault="00B6701D" w:rsidP="00B6701D">
      <w:pPr>
        <w:pStyle w:val="a4"/>
        <w:spacing w:before="100" w:after="100"/>
        <w:jc w:val="left"/>
      </w:pPr>
    </w:p>
    <w:p w14:paraId="43806AB4" w14:textId="0F7E4B36" w:rsidR="000C2157" w:rsidRPr="00B6701D" w:rsidRDefault="004221DF">
      <w:pPr>
        <w:pStyle w:val="10"/>
        <w:rPr>
          <w:rFonts w:asciiTheme="majorHAnsi" w:eastAsiaTheme="majorHAnsi" w:hAnsiTheme="majorHAnsi"/>
          <w:caps w:val="0"/>
          <w:noProof/>
          <w:sz w:val="24"/>
          <w:szCs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</w:instrText>
      </w:r>
      <w:r>
        <w:rPr>
          <w:b w:val="0"/>
          <w:bCs w:val="0"/>
          <w:caps w:val="0"/>
        </w:rPr>
        <w:fldChar w:fldCharType="separate"/>
      </w:r>
      <w:hyperlink w:anchor="_Toc447209002" w:history="1">
        <w:r w:rsidR="000C2157" w:rsidRPr="00B6701D">
          <w:rPr>
            <w:rStyle w:val="af2"/>
            <w:rFonts w:asciiTheme="majorHAnsi" w:eastAsiaTheme="majorHAnsi" w:hAnsiTheme="majorHAnsi"/>
            <w:noProof/>
            <w:sz w:val="24"/>
            <w:szCs w:val="24"/>
          </w:rPr>
          <w:t>1.</w:t>
        </w:r>
        <w:r w:rsidR="000C2157" w:rsidRPr="00B6701D">
          <w:rPr>
            <w:rFonts w:asciiTheme="majorHAnsi" w:eastAsiaTheme="majorHAnsi" w:hAnsiTheme="majorHAnsi"/>
            <w:caps w:val="0"/>
            <w:noProof/>
            <w:sz w:val="24"/>
            <w:szCs w:val="24"/>
          </w:rPr>
          <w:tab/>
        </w:r>
        <w:r w:rsidR="005D3C56" w:rsidRPr="00B6701D">
          <w:rPr>
            <w:rStyle w:val="af2"/>
            <w:rFonts w:asciiTheme="majorHAnsi" w:eastAsiaTheme="majorHAnsi" w:hAnsiTheme="majorHAnsi" w:hint="eastAsia"/>
            <w:noProof/>
            <w:sz w:val="24"/>
            <w:szCs w:val="24"/>
          </w:rPr>
          <w:t>주제설명</w:t>
        </w:r>
        <w:r w:rsidR="000C2157" w:rsidRPr="00B6701D">
          <w:rPr>
            <w:rFonts w:asciiTheme="majorHAnsi" w:eastAsiaTheme="majorHAnsi" w:hAnsiTheme="majorHAnsi"/>
            <w:noProof/>
            <w:webHidden/>
            <w:sz w:val="24"/>
            <w:szCs w:val="24"/>
          </w:rPr>
          <w:tab/>
        </w:r>
        <w:r w:rsidR="000C2157" w:rsidRPr="00B6701D">
          <w:rPr>
            <w:rFonts w:asciiTheme="majorHAnsi" w:eastAsiaTheme="majorHAnsi" w:hAnsiTheme="majorHAnsi"/>
            <w:noProof/>
            <w:webHidden/>
            <w:sz w:val="24"/>
            <w:szCs w:val="24"/>
          </w:rPr>
          <w:fldChar w:fldCharType="begin"/>
        </w:r>
        <w:r w:rsidR="000C2157" w:rsidRPr="00B6701D">
          <w:rPr>
            <w:rFonts w:asciiTheme="majorHAnsi" w:eastAsiaTheme="majorHAnsi" w:hAnsiTheme="majorHAnsi"/>
            <w:noProof/>
            <w:webHidden/>
            <w:sz w:val="24"/>
            <w:szCs w:val="24"/>
          </w:rPr>
          <w:instrText xml:space="preserve"> PAGEREF _Toc447209002 \h </w:instrText>
        </w:r>
        <w:r w:rsidR="000C2157" w:rsidRPr="00B6701D">
          <w:rPr>
            <w:rFonts w:asciiTheme="majorHAnsi" w:eastAsiaTheme="majorHAnsi" w:hAnsiTheme="majorHAnsi"/>
            <w:noProof/>
            <w:webHidden/>
            <w:sz w:val="24"/>
            <w:szCs w:val="24"/>
          </w:rPr>
        </w:r>
        <w:r w:rsidR="000C2157" w:rsidRPr="00B6701D">
          <w:rPr>
            <w:rFonts w:asciiTheme="majorHAnsi" w:eastAsiaTheme="majorHAnsi" w:hAnsiTheme="majorHAnsi"/>
            <w:noProof/>
            <w:webHidden/>
            <w:sz w:val="24"/>
            <w:szCs w:val="24"/>
          </w:rPr>
          <w:fldChar w:fldCharType="separate"/>
        </w:r>
        <w:r w:rsidR="000C2157" w:rsidRPr="00B6701D">
          <w:rPr>
            <w:rFonts w:asciiTheme="majorHAnsi" w:eastAsiaTheme="majorHAnsi" w:hAnsiTheme="majorHAnsi"/>
            <w:noProof/>
            <w:webHidden/>
            <w:sz w:val="24"/>
            <w:szCs w:val="24"/>
          </w:rPr>
          <w:t>- 3 -</w:t>
        </w:r>
        <w:r w:rsidR="000C2157" w:rsidRPr="00B6701D">
          <w:rPr>
            <w:rFonts w:asciiTheme="majorHAnsi" w:eastAsia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14:paraId="308A4233" w14:textId="3B42F854" w:rsidR="000C2157" w:rsidRPr="00B6701D" w:rsidRDefault="00000000">
      <w:pPr>
        <w:pStyle w:val="10"/>
        <w:rPr>
          <w:rFonts w:asciiTheme="majorHAnsi" w:eastAsiaTheme="majorHAnsi" w:hAnsiTheme="majorHAnsi"/>
          <w:caps w:val="0"/>
          <w:noProof/>
          <w:sz w:val="24"/>
          <w:szCs w:val="24"/>
        </w:rPr>
      </w:pPr>
      <w:hyperlink w:anchor="_Toc447209003" w:history="1">
        <w:r w:rsidR="000C2157" w:rsidRPr="00B6701D">
          <w:rPr>
            <w:rStyle w:val="af2"/>
            <w:rFonts w:asciiTheme="majorHAnsi" w:eastAsiaTheme="majorHAnsi" w:hAnsiTheme="majorHAnsi"/>
            <w:noProof/>
            <w:sz w:val="24"/>
            <w:szCs w:val="24"/>
          </w:rPr>
          <w:t>2.</w:t>
        </w:r>
        <w:r w:rsidR="000C2157" w:rsidRPr="00B6701D">
          <w:rPr>
            <w:rFonts w:asciiTheme="majorHAnsi" w:eastAsiaTheme="majorHAnsi" w:hAnsiTheme="majorHAnsi"/>
            <w:caps w:val="0"/>
            <w:noProof/>
            <w:sz w:val="24"/>
            <w:szCs w:val="24"/>
          </w:rPr>
          <w:tab/>
        </w:r>
        <w:r w:rsidR="005D3C56" w:rsidRPr="00B6701D">
          <w:rPr>
            <w:rFonts w:asciiTheme="majorHAnsi" w:eastAsiaTheme="majorHAnsi" w:hAnsiTheme="majorHAnsi" w:hint="eastAsia"/>
            <w:caps w:val="0"/>
            <w:noProof/>
            <w:sz w:val="24"/>
            <w:szCs w:val="24"/>
          </w:rPr>
          <w:t>시스템 설계도</w:t>
        </w:r>
        <w:r w:rsidR="000C2157" w:rsidRPr="00B6701D">
          <w:rPr>
            <w:rFonts w:asciiTheme="majorHAnsi" w:eastAsiaTheme="majorHAnsi" w:hAnsiTheme="majorHAnsi"/>
            <w:noProof/>
            <w:webHidden/>
            <w:sz w:val="24"/>
            <w:szCs w:val="24"/>
          </w:rPr>
          <w:tab/>
        </w:r>
        <w:r w:rsidR="000C2157" w:rsidRPr="00B6701D">
          <w:rPr>
            <w:rFonts w:asciiTheme="majorHAnsi" w:eastAsiaTheme="majorHAnsi" w:hAnsiTheme="majorHAnsi"/>
            <w:noProof/>
            <w:webHidden/>
            <w:sz w:val="24"/>
            <w:szCs w:val="24"/>
          </w:rPr>
          <w:fldChar w:fldCharType="begin"/>
        </w:r>
        <w:r w:rsidR="000C2157" w:rsidRPr="00B6701D">
          <w:rPr>
            <w:rFonts w:asciiTheme="majorHAnsi" w:eastAsiaTheme="majorHAnsi" w:hAnsiTheme="majorHAnsi"/>
            <w:noProof/>
            <w:webHidden/>
            <w:sz w:val="24"/>
            <w:szCs w:val="24"/>
          </w:rPr>
          <w:instrText xml:space="preserve"> PAGEREF _Toc447209003 \h </w:instrText>
        </w:r>
        <w:r w:rsidR="000C2157" w:rsidRPr="00B6701D">
          <w:rPr>
            <w:rFonts w:asciiTheme="majorHAnsi" w:eastAsiaTheme="majorHAnsi" w:hAnsiTheme="majorHAnsi"/>
            <w:noProof/>
            <w:webHidden/>
            <w:sz w:val="24"/>
            <w:szCs w:val="24"/>
          </w:rPr>
        </w:r>
        <w:r w:rsidR="000C2157" w:rsidRPr="00B6701D">
          <w:rPr>
            <w:rFonts w:asciiTheme="majorHAnsi" w:eastAsiaTheme="majorHAnsi" w:hAnsiTheme="majorHAnsi"/>
            <w:noProof/>
            <w:webHidden/>
            <w:sz w:val="24"/>
            <w:szCs w:val="24"/>
          </w:rPr>
          <w:fldChar w:fldCharType="separate"/>
        </w:r>
        <w:r w:rsidR="000C2157" w:rsidRPr="00B6701D">
          <w:rPr>
            <w:rFonts w:asciiTheme="majorHAnsi" w:eastAsiaTheme="majorHAnsi" w:hAnsiTheme="majorHAnsi"/>
            <w:noProof/>
            <w:webHidden/>
            <w:sz w:val="24"/>
            <w:szCs w:val="24"/>
          </w:rPr>
          <w:t>- 4 -</w:t>
        </w:r>
        <w:r w:rsidR="000C2157" w:rsidRPr="00B6701D">
          <w:rPr>
            <w:rFonts w:asciiTheme="majorHAnsi" w:eastAsia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14:paraId="19606A41" w14:textId="03BBE3D8" w:rsidR="000C2157" w:rsidRPr="00B6701D" w:rsidRDefault="00000000">
      <w:pPr>
        <w:pStyle w:val="10"/>
        <w:rPr>
          <w:rFonts w:asciiTheme="majorHAnsi" w:eastAsiaTheme="majorHAnsi" w:hAnsiTheme="majorHAnsi"/>
          <w:caps w:val="0"/>
          <w:noProof/>
          <w:sz w:val="24"/>
          <w:szCs w:val="24"/>
        </w:rPr>
      </w:pPr>
      <w:hyperlink w:anchor="_Toc447209006" w:history="1">
        <w:r w:rsidR="000C2157" w:rsidRPr="00B6701D">
          <w:rPr>
            <w:rStyle w:val="af2"/>
            <w:rFonts w:asciiTheme="majorHAnsi" w:eastAsiaTheme="majorHAnsi" w:hAnsiTheme="majorHAnsi"/>
            <w:noProof/>
            <w:sz w:val="24"/>
            <w:szCs w:val="24"/>
          </w:rPr>
          <w:t>3.</w:t>
        </w:r>
        <w:r w:rsidR="000C2157" w:rsidRPr="00B6701D">
          <w:rPr>
            <w:rFonts w:asciiTheme="majorHAnsi" w:eastAsiaTheme="majorHAnsi" w:hAnsiTheme="majorHAnsi"/>
            <w:caps w:val="0"/>
            <w:noProof/>
            <w:sz w:val="24"/>
            <w:szCs w:val="24"/>
          </w:rPr>
          <w:tab/>
        </w:r>
        <w:r w:rsidR="005D3C56" w:rsidRPr="00B6701D">
          <w:rPr>
            <w:rStyle w:val="af2"/>
            <w:rFonts w:asciiTheme="majorHAnsi" w:eastAsiaTheme="majorHAnsi" w:hAnsiTheme="majorHAnsi" w:hint="eastAsia"/>
            <w:noProof/>
            <w:sz w:val="24"/>
            <w:szCs w:val="24"/>
          </w:rPr>
          <w:t>사용된 기술</w:t>
        </w:r>
        <w:r w:rsidR="000C2157" w:rsidRPr="00B6701D">
          <w:rPr>
            <w:rFonts w:asciiTheme="majorHAnsi" w:eastAsiaTheme="majorHAnsi" w:hAnsiTheme="majorHAnsi"/>
            <w:noProof/>
            <w:webHidden/>
            <w:sz w:val="24"/>
            <w:szCs w:val="24"/>
          </w:rPr>
          <w:tab/>
        </w:r>
        <w:r w:rsidR="000C2157" w:rsidRPr="00B6701D">
          <w:rPr>
            <w:rFonts w:asciiTheme="majorHAnsi" w:eastAsiaTheme="majorHAnsi" w:hAnsiTheme="majorHAnsi"/>
            <w:noProof/>
            <w:webHidden/>
            <w:sz w:val="24"/>
            <w:szCs w:val="24"/>
          </w:rPr>
          <w:fldChar w:fldCharType="begin"/>
        </w:r>
        <w:r w:rsidR="000C2157" w:rsidRPr="00B6701D">
          <w:rPr>
            <w:rFonts w:asciiTheme="majorHAnsi" w:eastAsiaTheme="majorHAnsi" w:hAnsiTheme="majorHAnsi"/>
            <w:noProof/>
            <w:webHidden/>
            <w:sz w:val="24"/>
            <w:szCs w:val="24"/>
          </w:rPr>
          <w:instrText xml:space="preserve"> PAGEREF _Toc447209006 \h </w:instrText>
        </w:r>
        <w:r w:rsidR="000C2157" w:rsidRPr="00B6701D">
          <w:rPr>
            <w:rFonts w:asciiTheme="majorHAnsi" w:eastAsiaTheme="majorHAnsi" w:hAnsiTheme="majorHAnsi"/>
            <w:noProof/>
            <w:webHidden/>
            <w:sz w:val="24"/>
            <w:szCs w:val="24"/>
          </w:rPr>
        </w:r>
        <w:r w:rsidR="000C2157" w:rsidRPr="00B6701D">
          <w:rPr>
            <w:rFonts w:asciiTheme="majorHAnsi" w:eastAsiaTheme="majorHAnsi" w:hAnsiTheme="majorHAnsi"/>
            <w:noProof/>
            <w:webHidden/>
            <w:sz w:val="24"/>
            <w:szCs w:val="24"/>
          </w:rPr>
          <w:fldChar w:fldCharType="separate"/>
        </w:r>
        <w:r w:rsidR="000C2157" w:rsidRPr="00B6701D">
          <w:rPr>
            <w:rFonts w:asciiTheme="majorHAnsi" w:eastAsiaTheme="majorHAnsi" w:hAnsiTheme="majorHAnsi"/>
            <w:noProof/>
            <w:webHidden/>
            <w:sz w:val="24"/>
            <w:szCs w:val="24"/>
          </w:rPr>
          <w:t>- 5 -</w:t>
        </w:r>
        <w:r w:rsidR="000C2157" w:rsidRPr="00B6701D">
          <w:rPr>
            <w:rFonts w:asciiTheme="majorHAnsi" w:eastAsia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14:paraId="63DB0A11" w14:textId="0823F7B2" w:rsidR="005D3C56" w:rsidRPr="00B6701D" w:rsidRDefault="00000000" w:rsidP="005D3C56">
      <w:pPr>
        <w:pStyle w:val="10"/>
        <w:rPr>
          <w:rFonts w:asciiTheme="majorHAnsi" w:eastAsiaTheme="majorHAnsi" w:hAnsiTheme="majorHAnsi"/>
          <w:noProof/>
          <w:sz w:val="24"/>
          <w:szCs w:val="24"/>
        </w:rPr>
      </w:pPr>
      <w:hyperlink w:anchor="_Toc447209014" w:history="1">
        <w:r w:rsidR="000C2157" w:rsidRPr="00B6701D">
          <w:rPr>
            <w:rStyle w:val="af2"/>
            <w:rFonts w:asciiTheme="majorHAnsi" w:eastAsiaTheme="majorHAnsi" w:hAnsiTheme="majorHAnsi"/>
            <w:noProof/>
            <w:sz w:val="24"/>
            <w:szCs w:val="24"/>
          </w:rPr>
          <w:t>4.</w:t>
        </w:r>
        <w:r w:rsidR="000C2157" w:rsidRPr="00B6701D">
          <w:rPr>
            <w:rFonts w:asciiTheme="majorHAnsi" w:eastAsiaTheme="majorHAnsi" w:hAnsiTheme="majorHAnsi"/>
            <w:caps w:val="0"/>
            <w:noProof/>
            <w:sz w:val="24"/>
            <w:szCs w:val="24"/>
          </w:rPr>
          <w:tab/>
        </w:r>
        <w:r w:rsidR="005D3C56" w:rsidRPr="00B6701D">
          <w:rPr>
            <w:rStyle w:val="af2"/>
            <w:rFonts w:asciiTheme="majorHAnsi" w:eastAsiaTheme="majorHAnsi" w:hAnsiTheme="majorHAnsi" w:hint="eastAsia"/>
            <w:noProof/>
            <w:sz w:val="24"/>
            <w:szCs w:val="24"/>
          </w:rPr>
          <w:t>사용 메뉴얼</w:t>
        </w:r>
        <w:r w:rsidR="000C2157" w:rsidRPr="00B6701D">
          <w:rPr>
            <w:rFonts w:asciiTheme="majorHAnsi" w:eastAsiaTheme="majorHAnsi" w:hAnsiTheme="majorHAnsi"/>
            <w:noProof/>
            <w:webHidden/>
            <w:sz w:val="24"/>
            <w:szCs w:val="24"/>
          </w:rPr>
          <w:tab/>
        </w:r>
        <w:r w:rsidR="000C2157" w:rsidRPr="00B6701D">
          <w:rPr>
            <w:rFonts w:asciiTheme="majorHAnsi" w:eastAsiaTheme="majorHAnsi" w:hAnsiTheme="majorHAnsi"/>
            <w:noProof/>
            <w:webHidden/>
            <w:sz w:val="24"/>
            <w:szCs w:val="24"/>
          </w:rPr>
          <w:fldChar w:fldCharType="begin"/>
        </w:r>
        <w:r w:rsidR="000C2157" w:rsidRPr="00B6701D">
          <w:rPr>
            <w:rFonts w:asciiTheme="majorHAnsi" w:eastAsiaTheme="majorHAnsi" w:hAnsiTheme="majorHAnsi"/>
            <w:noProof/>
            <w:webHidden/>
            <w:sz w:val="24"/>
            <w:szCs w:val="24"/>
          </w:rPr>
          <w:instrText xml:space="preserve"> PAGEREF _Toc447209014 \h </w:instrText>
        </w:r>
        <w:r w:rsidR="000C2157" w:rsidRPr="00B6701D">
          <w:rPr>
            <w:rFonts w:asciiTheme="majorHAnsi" w:eastAsiaTheme="majorHAnsi" w:hAnsiTheme="majorHAnsi"/>
            <w:noProof/>
            <w:webHidden/>
            <w:sz w:val="24"/>
            <w:szCs w:val="24"/>
          </w:rPr>
        </w:r>
        <w:r w:rsidR="000C2157" w:rsidRPr="00B6701D">
          <w:rPr>
            <w:rFonts w:asciiTheme="majorHAnsi" w:eastAsiaTheme="majorHAnsi" w:hAnsiTheme="majorHAnsi"/>
            <w:noProof/>
            <w:webHidden/>
            <w:sz w:val="24"/>
            <w:szCs w:val="24"/>
          </w:rPr>
          <w:fldChar w:fldCharType="separate"/>
        </w:r>
        <w:r w:rsidR="000C2157" w:rsidRPr="00B6701D">
          <w:rPr>
            <w:rFonts w:asciiTheme="majorHAnsi" w:eastAsiaTheme="majorHAnsi" w:hAnsiTheme="majorHAnsi"/>
            <w:noProof/>
            <w:webHidden/>
            <w:sz w:val="24"/>
            <w:szCs w:val="24"/>
          </w:rPr>
          <w:t xml:space="preserve">- </w:t>
        </w:r>
        <w:r w:rsidR="00B6701D">
          <w:rPr>
            <w:rFonts w:asciiTheme="majorHAnsi" w:eastAsiaTheme="majorHAnsi" w:hAnsiTheme="majorHAnsi"/>
            <w:noProof/>
            <w:webHidden/>
            <w:sz w:val="24"/>
            <w:szCs w:val="24"/>
          </w:rPr>
          <w:t>6</w:t>
        </w:r>
        <w:r w:rsidR="000C2157" w:rsidRPr="00B6701D">
          <w:rPr>
            <w:rFonts w:asciiTheme="majorHAnsi" w:eastAsiaTheme="majorHAnsi" w:hAnsiTheme="majorHAnsi"/>
            <w:noProof/>
            <w:webHidden/>
            <w:sz w:val="24"/>
            <w:szCs w:val="24"/>
          </w:rPr>
          <w:t xml:space="preserve"> -</w:t>
        </w:r>
        <w:r w:rsidR="000C2157" w:rsidRPr="00B6701D">
          <w:rPr>
            <w:rFonts w:asciiTheme="majorHAnsi" w:eastAsia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14:paraId="7BCCAC7C" w14:textId="5C8BB864" w:rsidR="005D3C56" w:rsidRPr="00B6701D" w:rsidRDefault="005D3C56" w:rsidP="005D3C56">
      <w:pPr>
        <w:rPr>
          <w:rFonts w:asciiTheme="majorHAnsi" w:eastAsiaTheme="majorHAnsi" w:hAnsiTheme="majorHAnsi"/>
          <w:b/>
          <w:bCs/>
          <w:sz w:val="24"/>
        </w:rPr>
      </w:pPr>
      <w:r w:rsidRPr="00B6701D">
        <w:rPr>
          <w:rFonts w:asciiTheme="majorHAnsi" w:eastAsiaTheme="majorHAnsi" w:hAnsiTheme="majorHAnsi" w:hint="eastAsia"/>
          <w:b/>
          <w:bCs/>
          <w:sz w:val="24"/>
        </w:rPr>
        <w:t>5</w:t>
      </w:r>
      <w:r w:rsidRPr="00B6701D">
        <w:rPr>
          <w:rFonts w:asciiTheme="majorHAnsi" w:eastAsiaTheme="majorHAnsi" w:hAnsiTheme="majorHAnsi"/>
          <w:b/>
          <w:bCs/>
          <w:sz w:val="24"/>
        </w:rPr>
        <w:t xml:space="preserve">.   </w:t>
      </w:r>
      <w:r w:rsidRPr="00B6701D">
        <w:rPr>
          <w:rFonts w:asciiTheme="majorHAnsi" w:eastAsiaTheme="majorHAnsi" w:hAnsiTheme="majorHAnsi" w:hint="eastAsia"/>
          <w:b/>
          <w:bCs/>
          <w:sz w:val="24"/>
        </w:rPr>
        <w:t>사용 예 캡</w:t>
      </w:r>
      <w:r w:rsidR="00644643" w:rsidRPr="00B6701D">
        <w:rPr>
          <w:rFonts w:asciiTheme="majorHAnsi" w:eastAsiaTheme="majorHAnsi" w:hAnsiTheme="majorHAnsi" w:hint="eastAsia"/>
          <w:b/>
          <w:bCs/>
          <w:sz w:val="24"/>
        </w:rPr>
        <w:t>처</w:t>
      </w:r>
      <w:r w:rsidR="00B6701D">
        <w:rPr>
          <w:rFonts w:asciiTheme="majorHAnsi" w:eastAsiaTheme="majorHAnsi" w:hAnsiTheme="majorHAnsi"/>
          <w:b/>
          <w:bCs/>
          <w:sz w:val="24"/>
        </w:rPr>
        <w:t>……………………………………………………………………...…..- 7</w:t>
      </w:r>
    </w:p>
    <w:p w14:paraId="072DD16D" w14:textId="77777777" w:rsidR="004221DF" w:rsidRDefault="004221DF" w:rsidP="004221DF">
      <w:r>
        <w:rPr>
          <w:rFonts w:ascii="Times New Roman"/>
          <w:b/>
          <w:bCs/>
          <w:caps/>
          <w:szCs w:val="20"/>
        </w:rPr>
        <w:fldChar w:fldCharType="end"/>
      </w:r>
      <w:r w:rsidR="006A1701" w:rsidRPr="000C1C63">
        <w:br w:type="page"/>
      </w:r>
      <w:bookmarkStart w:id="1" w:name="#68a31c0d"/>
      <w:bookmarkStart w:id="2" w:name="#68a31c0e"/>
      <w:bookmarkEnd w:id="1"/>
      <w:bookmarkEnd w:id="2"/>
    </w:p>
    <w:p w14:paraId="03C7ED9C" w14:textId="6DDCB7D4" w:rsidR="00FF46A0" w:rsidRPr="0077313E" w:rsidRDefault="00644643" w:rsidP="00FF46A0">
      <w:pPr>
        <w:pStyle w:val="1"/>
        <w:rPr>
          <w:rStyle w:val="ae"/>
          <w:color w:val="auto"/>
        </w:rPr>
      </w:pPr>
      <w:r>
        <w:rPr>
          <w:rFonts w:hint="eastAsia"/>
        </w:rPr>
        <w:lastRenderedPageBreak/>
        <w:t>주제 설명</w:t>
      </w:r>
    </w:p>
    <w:p w14:paraId="3BD6F69C" w14:textId="765065EF" w:rsidR="00644643" w:rsidRPr="00B6701D" w:rsidRDefault="00644643" w:rsidP="00B6701D">
      <w:pPr>
        <w:ind w:firstLineChars="200" w:firstLine="480"/>
        <w:rPr>
          <w:rFonts w:asciiTheme="majorHAnsi" w:eastAsiaTheme="majorHAnsi" w:hAnsiTheme="majorHAnsi"/>
          <w:b/>
          <w:bCs/>
          <w:sz w:val="24"/>
        </w:rPr>
      </w:pPr>
      <w:bookmarkStart w:id="3" w:name="_Toc287096150"/>
      <w:r w:rsidRPr="00B6701D">
        <w:rPr>
          <w:rFonts w:asciiTheme="majorHAnsi" w:eastAsiaTheme="majorHAnsi" w:hAnsiTheme="majorHAnsi" w:hint="eastAsia"/>
          <w:b/>
          <w:bCs/>
          <w:sz w:val="24"/>
        </w:rPr>
        <w:t>누구나 잘 아는 오목게임입니다.</w:t>
      </w:r>
      <w:r w:rsidRPr="00B6701D">
        <w:rPr>
          <w:rFonts w:asciiTheme="majorHAnsi" w:eastAsiaTheme="majorHAnsi" w:hAnsiTheme="majorHAnsi"/>
          <w:b/>
          <w:bCs/>
          <w:sz w:val="24"/>
        </w:rPr>
        <w:t xml:space="preserve"> </w:t>
      </w:r>
      <w:r w:rsidRPr="00B6701D">
        <w:rPr>
          <w:rFonts w:asciiTheme="majorHAnsi" w:eastAsiaTheme="majorHAnsi" w:hAnsiTheme="majorHAnsi" w:hint="eastAsia"/>
          <w:b/>
          <w:bCs/>
          <w:sz w:val="24"/>
        </w:rPr>
        <w:t>흑돌 백돌중 먼저 5개의 돌을 연속적인 위치에 놓으면 승리하는 게임입니다.</w:t>
      </w:r>
      <w:r w:rsidRPr="00B6701D">
        <w:rPr>
          <w:rFonts w:asciiTheme="majorHAnsi" w:eastAsiaTheme="majorHAnsi" w:hAnsiTheme="majorHAnsi"/>
          <w:b/>
          <w:bCs/>
          <w:sz w:val="24"/>
        </w:rPr>
        <w:t xml:space="preserve"> </w:t>
      </w:r>
      <w:r w:rsidRPr="00B6701D">
        <w:rPr>
          <w:rFonts w:asciiTheme="majorHAnsi" w:eastAsiaTheme="majorHAnsi" w:hAnsiTheme="majorHAnsi" w:hint="eastAsia"/>
          <w:b/>
          <w:bCs/>
          <w:sz w:val="24"/>
        </w:rPr>
        <w:t xml:space="preserve">이때 </w:t>
      </w:r>
      <w:r w:rsidRPr="00B6701D">
        <w:rPr>
          <w:rFonts w:asciiTheme="majorHAnsi" w:eastAsiaTheme="majorHAnsi" w:hAnsiTheme="majorHAnsi"/>
          <w:b/>
          <w:bCs/>
          <w:sz w:val="24"/>
        </w:rPr>
        <w:t>1:1</w:t>
      </w:r>
      <w:r w:rsidRPr="00B6701D">
        <w:rPr>
          <w:rFonts w:asciiTheme="majorHAnsi" w:eastAsiaTheme="majorHAnsi" w:hAnsiTheme="majorHAnsi" w:hint="eastAsia"/>
          <w:b/>
          <w:bCs/>
          <w:sz w:val="24"/>
        </w:rPr>
        <w:t xml:space="preserve"> 매칭을 위한 통신 방법으로 </w:t>
      </w:r>
      <w:r w:rsidRPr="00B6701D">
        <w:rPr>
          <w:rFonts w:asciiTheme="majorHAnsi" w:eastAsiaTheme="majorHAnsi" w:hAnsiTheme="majorHAnsi"/>
          <w:b/>
          <w:bCs/>
          <w:sz w:val="24"/>
        </w:rPr>
        <w:t xml:space="preserve">TCP Network </w:t>
      </w:r>
      <w:r w:rsidRPr="00B6701D">
        <w:rPr>
          <w:rFonts w:asciiTheme="majorHAnsi" w:eastAsiaTheme="majorHAnsi" w:hAnsiTheme="majorHAnsi" w:hint="eastAsia"/>
          <w:b/>
          <w:bCs/>
          <w:sz w:val="24"/>
        </w:rPr>
        <w:t xml:space="preserve">계층의 </w:t>
      </w:r>
      <w:r w:rsidRPr="00B6701D">
        <w:rPr>
          <w:rFonts w:asciiTheme="majorHAnsi" w:eastAsiaTheme="majorHAnsi" w:hAnsiTheme="majorHAnsi"/>
          <w:b/>
          <w:bCs/>
          <w:sz w:val="24"/>
        </w:rPr>
        <w:t xml:space="preserve">Socket </w:t>
      </w:r>
      <w:r w:rsidRPr="00B6701D">
        <w:rPr>
          <w:rFonts w:asciiTheme="majorHAnsi" w:eastAsiaTheme="majorHAnsi" w:hAnsiTheme="majorHAnsi" w:hint="eastAsia"/>
          <w:b/>
          <w:bCs/>
          <w:sz w:val="24"/>
        </w:rPr>
        <w:t>프로그래밍을 이용하여 구현하였습니다.</w:t>
      </w:r>
    </w:p>
    <w:p w14:paraId="40BF822F" w14:textId="77777777" w:rsidR="00644643" w:rsidRPr="00B6701D" w:rsidRDefault="00644643" w:rsidP="00644643">
      <w:pPr>
        <w:rPr>
          <w:rFonts w:asciiTheme="majorHAnsi" w:eastAsiaTheme="majorHAnsi" w:hAnsiTheme="majorHAnsi"/>
          <w:sz w:val="24"/>
        </w:rPr>
      </w:pPr>
    </w:p>
    <w:p w14:paraId="0DF211CE" w14:textId="1C3CAF8F" w:rsidR="00644643" w:rsidRPr="00B6701D" w:rsidRDefault="00644643" w:rsidP="00644643">
      <w:pPr>
        <w:rPr>
          <w:rFonts w:asciiTheme="majorHAnsi" w:eastAsiaTheme="majorHAnsi" w:hAnsiTheme="majorHAnsi"/>
          <w:b/>
          <w:bCs/>
          <w:sz w:val="24"/>
        </w:rPr>
      </w:pPr>
      <w:r w:rsidRPr="00B6701D">
        <w:rPr>
          <w:rFonts w:asciiTheme="majorHAnsi" w:eastAsiaTheme="majorHAnsi" w:hAnsiTheme="majorHAnsi" w:hint="eastAsia"/>
          <w:b/>
          <w:bCs/>
          <w:sz w:val="24"/>
        </w:rPr>
        <w:t>게임방법:</w:t>
      </w:r>
    </w:p>
    <w:p w14:paraId="5F27CD00" w14:textId="77777777" w:rsidR="00B6701D" w:rsidRPr="00B6701D" w:rsidRDefault="00B6701D" w:rsidP="00644643">
      <w:pPr>
        <w:rPr>
          <w:rFonts w:asciiTheme="majorHAnsi" w:eastAsiaTheme="majorHAnsi" w:hAnsiTheme="majorHAnsi"/>
          <w:b/>
          <w:bCs/>
          <w:sz w:val="24"/>
        </w:rPr>
      </w:pPr>
    </w:p>
    <w:p w14:paraId="67653070" w14:textId="15015E2C" w:rsidR="00D8427D" w:rsidRPr="00B6701D" w:rsidRDefault="00D8427D" w:rsidP="00D8427D">
      <w:pPr>
        <w:numPr>
          <w:ilvl w:val="0"/>
          <w:numId w:val="28"/>
        </w:numPr>
        <w:rPr>
          <w:rFonts w:asciiTheme="majorHAnsi" w:eastAsiaTheme="majorHAnsi" w:hAnsiTheme="majorHAnsi"/>
          <w:b/>
          <w:bCs/>
          <w:sz w:val="24"/>
        </w:rPr>
      </w:pPr>
      <w:r w:rsidRPr="00B6701D">
        <w:rPr>
          <w:rFonts w:asciiTheme="majorHAnsi" w:eastAsiaTheme="majorHAnsi" w:hAnsiTheme="majorHAnsi" w:hint="eastAsia"/>
          <w:b/>
          <w:bCs/>
          <w:sz w:val="24"/>
        </w:rPr>
        <w:t>S</w:t>
      </w:r>
      <w:r w:rsidRPr="00B6701D">
        <w:rPr>
          <w:rFonts w:asciiTheme="majorHAnsi" w:eastAsiaTheme="majorHAnsi" w:hAnsiTheme="majorHAnsi"/>
          <w:b/>
          <w:bCs/>
          <w:sz w:val="24"/>
        </w:rPr>
        <w:t>erver</w:t>
      </w:r>
      <w:r w:rsidRPr="00B6701D">
        <w:rPr>
          <w:rFonts w:asciiTheme="majorHAnsi" w:eastAsiaTheme="majorHAnsi" w:hAnsiTheme="majorHAnsi" w:hint="eastAsia"/>
          <w:b/>
          <w:bCs/>
          <w:sz w:val="24"/>
        </w:rPr>
        <w:t xml:space="preserve">측은 </w:t>
      </w:r>
      <w:r w:rsidRPr="00B6701D">
        <w:rPr>
          <w:rFonts w:asciiTheme="majorHAnsi" w:eastAsiaTheme="majorHAnsi" w:hAnsiTheme="majorHAnsi"/>
          <w:b/>
          <w:bCs/>
          <w:sz w:val="24"/>
        </w:rPr>
        <w:t xml:space="preserve"> </w:t>
      </w:r>
      <w:r w:rsidRPr="00B6701D">
        <w:rPr>
          <w:rFonts w:asciiTheme="majorHAnsi" w:eastAsiaTheme="majorHAnsi" w:hAnsiTheme="majorHAnsi" w:hint="eastAsia"/>
          <w:b/>
          <w:bCs/>
          <w:sz w:val="24"/>
        </w:rPr>
        <w:t>흑</w:t>
      </w:r>
      <w:r w:rsidR="00B6701D" w:rsidRPr="00B6701D">
        <w:rPr>
          <w:rFonts w:asciiTheme="majorHAnsi" w:eastAsiaTheme="majorHAnsi" w:hAnsiTheme="majorHAnsi" w:hint="eastAsia"/>
          <w:b/>
          <w:bCs/>
          <w:sz w:val="24"/>
        </w:rPr>
        <w:t xml:space="preserve"> </w:t>
      </w:r>
      <w:r w:rsidRPr="00B6701D">
        <w:rPr>
          <w:rFonts w:asciiTheme="majorHAnsi" w:eastAsiaTheme="majorHAnsi" w:hAnsiTheme="majorHAnsi" w:hint="eastAsia"/>
          <w:b/>
          <w:bCs/>
          <w:sz w:val="24"/>
        </w:rPr>
        <w:t>돌을 플레이하고,</w:t>
      </w:r>
      <w:r w:rsidRPr="00B6701D">
        <w:rPr>
          <w:rFonts w:asciiTheme="majorHAnsi" w:eastAsiaTheme="majorHAnsi" w:hAnsiTheme="majorHAnsi"/>
          <w:b/>
          <w:bCs/>
          <w:sz w:val="24"/>
        </w:rPr>
        <w:t xml:space="preserve"> Client </w:t>
      </w:r>
      <w:r w:rsidRPr="00B6701D">
        <w:rPr>
          <w:rFonts w:asciiTheme="majorHAnsi" w:eastAsiaTheme="majorHAnsi" w:hAnsiTheme="majorHAnsi" w:hint="eastAsia"/>
          <w:b/>
          <w:bCs/>
          <w:sz w:val="24"/>
        </w:rPr>
        <w:t>측은 백</w:t>
      </w:r>
      <w:r w:rsidR="00B6701D" w:rsidRPr="00B6701D">
        <w:rPr>
          <w:rFonts w:asciiTheme="majorHAnsi" w:eastAsiaTheme="majorHAnsi" w:hAnsiTheme="majorHAnsi" w:hint="eastAsia"/>
          <w:b/>
          <w:bCs/>
          <w:sz w:val="24"/>
        </w:rPr>
        <w:t xml:space="preserve"> </w:t>
      </w:r>
      <w:r w:rsidRPr="00B6701D">
        <w:rPr>
          <w:rFonts w:asciiTheme="majorHAnsi" w:eastAsiaTheme="majorHAnsi" w:hAnsiTheme="majorHAnsi" w:hint="eastAsia"/>
          <w:b/>
          <w:bCs/>
          <w:sz w:val="24"/>
        </w:rPr>
        <w:t>돌을 플레이한다.</w:t>
      </w:r>
    </w:p>
    <w:p w14:paraId="00D94923" w14:textId="70868337" w:rsidR="00D8427D" w:rsidRPr="00B6701D" w:rsidRDefault="00D8427D" w:rsidP="00D8427D">
      <w:pPr>
        <w:numPr>
          <w:ilvl w:val="0"/>
          <w:numId w:val="28"/>
        </w:numPr>
        <w:rPr>
          <w:rFonts w:asciiTheme="majorHAnsi" w:eastAsiaTheme="majorHAnsi" w:hAnsiTheme="majorHAnsi"/>
          <w:b/>
          <w:bCs/>
          <w:sz w:val="24"/>
        </w:rPr>
      </w:pPr>
      <w:r w:rsidRPr="00B6701D">
        <w:rPr>
          <w:rFonts w:asciiTheme="majorHAnsi" w:eastAsiaTheme="majorHAnsi" w:hAnsiTheme="majorHAnsi" w:hint="eastAsia"/>
          <w:b/>
          <w:bCs/>
          <w:sz w:val="24"/>
        </w:rPr>
        <w:t>K</w:t>
      </w:r>
      <w:r w:rsidRPr="00B6701D">
        <w:rPr>
          <w:rFonts w:asciiTheme="majorHAnsi" w:eastAsiaTheme="majorHAnsi" w:hAnsiTheme="majorHAnsi"/>
          <w:b/>
          <w:bCs/>
          <w:sz w:val="24"/>
        </w:rPr>
        <w:t>ey Input</w:t>
      </w:r>
      <w:r w:rsidRPr="00B6701D">
        <w:rPr>
          <w:rFonts w:asciiTheme="majorHAnsi" w:eastAsiaTheme="majorHAnsi" w:hAnsiTheme="majorHAnsi" w:hint="eastAsia"/>
          <w:b/>
          <w:bCs/>
          <w:sz w:val="24"/>
        </w:rPr>
        <w:t>을 통해 커서를 움직이며,</w:t>
      </w:r>
      <w:r w:rsidRPr="00B6701D">
        <w:rPr>
          <w:rFonts w:asciiTheme="majorHAnsi" w:eastAsiaTheme="majorHAnsi" w:hAnsiTheme="majorHAnsi"/>
          <w:b/>
          <w:bCs/>
          <w:sz w:val="24"/>
        </w:rPr>
        <w:t xml:space="preserve"> Space</w:t>
      </w:r>
      <w:r w:rsidR="00B6701D" w:rsidRPr="00B6701D">
        <w:rPr>
          <w:rFonts w:asciiTheme="majorHAnsi" w:eastAsiaTheme="majorHAnsi" w:hAnsiTheme="majorHAnsi"/>
          <w:b/>
          <w:bCs/>
          <w:sz w:val="24"/>
        </w:rPr>
        <w:t xml:space="preserve"> </w:t>
      </w:r>
      <w:r w:rsidRPr="00B6701D">
        <w:rPr>
          <w:rFonts w:asciiTheme="majorHAnsi" w:eastAsiaTheme="majorHAnsi" w:hAnsiTheme="majorHAnsi"/>
          <w:b/>
          <w:bCs/>
          <w:sz w:val="24"/>
        </w:rPr>
        <w:t>Bar</w:t>
      </w:r>
      <w:r w:rsidRPr="00B6701D">
        <w:rPr>
          <w:rFonts w:asciiTheme="majorHAnsi" w:eastAsiaTheme="majorHAnsi" w:hAnsiTheme="majorHAnsi" w:hint="eastAsia"/>
          <w:b/>
          <w:bCs/>
          <w:sz w:val="24"/>
        </w:rPr>
        <w:t>를 통해 바둑돌을 놓을 수 있다.</w:t>
      </w:r>
    </w:p>
    <w:p w14:paraId="7DF8AE48" w14:textId="6041AAEB" w:rsidR="00D8427D" w:rsidRPr="00B6701D" w:rsidRDefault="00D8427D" w:rsidP="00D8427D">
      <w:pPr>
        <w:numPr>
          <w:ilvl w:val="0"/>
          <w:numId w:val="28"/>
        </w:numPr>
        <w:rPr>
          <w:rFonts w:asciiTheme="majorHAnsi" w:eastAsiaTheme="majorHAnsi" w:hAnsiTheme="majorHAnsi"/>
          <w:sz w:val="24"/>
        </w:rPr>
      </w:pPr>
      <w:r w:rsidRPr="00B6701D">
        <w:rPr>
          <w:rFonts w:asciiTheme="majorHAnsi" w:eastAsiaTheme="majorHAnsi" w:hAnsiTheme="majorHAnsi" w:hint="eastAsia"/>
          <w:b/>
          <w:bCs/>
          <w:sz w:val="24"/>
        </w:rPr>
        <w:t xml:space="preserve">위의 과정을 반복하여 먼저 </w:t>
      </w:r>
      <w:r w:rsidRPr="00B6701D">
        <w:rPr>
          <w:rFonts w:asciiTheme="majorHAnsi" w:eastAsiaTheme="majorHAnsi" w:hAnsiTheme="majorHAnsi"/>
          <w:b/>
          <w:bCs/>
          <w:sz w:val="24"/>
        </w:rPr>
        <w:t>5</w:t>
      </w:r>
      <w:r w:rsidRPr="00B6701D">
        <w:rPr>
          <w:rFonts w:asciiTheme="majorHAnsi" w:eastAsiaTheme="majorHAnsi" w:hAnsiTheme="majorHAnsi" w:hint="eastAsia"/>
          <w:b/>
          <w:bCs/>
          <w:sz w:val="24"/>
        </w:rPr>
        <w:t>개의 돌을 연속적인 위치에 놓은 사람이 승자가 된다</w:t>
      </w:r>
      <w:r w:rsidRPr="00B6701D">
        <w:rPr>
          <w:rFonts w:asciiTheme="majorHAnsi" w:eastAsiaTheme="majorHAnsi" w:hAnsiTheme="majorHAnsi" w:hint="eastAsia"/>
          <w:sz w:val="24"/>
        </w:rPr>
        <w:t>.</w:t>
      </w:r>
      <w:r w:rsidRPr="00B6701D">
        <w:rPr>
          <w:rFonts w:asciiTheme="majorHAnsi" w:eastAsiaTheme="majorHAnsi" w:hAnsiTheme="majorHAnsi"/>
          <w:sz w:val="24"/>
        </w:rPr>
        <w:t xml:space="preserve"> </w:t>
      </w:r>
    </w:p>
    <w:p w14:paraId="1AA1BF50" w14:textId="6834CF47" w:rsidR="00644643" w:rsidRDefault="00644643" w:rsidP="00D8427D">
      <w:r w:rsidRPr="00B6701D">
        <w:rPr>
          <w:rFonts w:asciiTheme="majorHAnsi" w:eastAsiaTheme="majorHAnsi" w:hAnsiTheme="majorHAnsi" w:hint="eastAsia"/>
          <w:sz w:val="24"/>
        </w:rPr>
        <w:br w:type="page"/>
      </w:r>
    </w:p>
    <w:bookmarkEnd w:id="3"/>
    <w:p w14:paraId="3B3EE174" w14:textId="31CCCEA3" w:rsidR="50E87F53" w:rsidRDefault="00D8427D" w:rsidP="00D8427D">
      <w:pPr>
        <w:pStyle w:val="1"/>
      </w:pPr>
      <w:r>
        <w:rPr>
          <w:rFonts w:hint="eastAsia"/>
        </w:rPr>
        <w:lastRenderedPageBreak/>
        <w:t>시스템 설계</w:t>
      </w:r>
    </w:p>
    <w:p w14:paraId="375E5604" w14:textId="77777777" w:rsidR="006B5E53" w:rsidRPr="00E917F3" w:rsidRDefault="006B5E53" w:rsidP="006B5E53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6"/>
        <w:gridCol w:w="5890"/>
      </w:tblGrid>
      <w:tr w:rsidR="006B5E53" w:rsidRPr="00BA2195" w14:paraId="37AF2921" w14:textId="77777777" w:rsidTr="006B5E53">
        <w:tc>
          <w:tcPr>
            <w:tcW w:w="2482" w:type="dxa"/>
            <w:shd w:val="clear" w:color="auto" w:fill="CCCCCC"/>
          </w:tcPr>
          <w:p w14:paraId="39169FE9" w14:textId="77777777" w:rsidR="006B5E53" w:rsidRPr="00EF53CF" w:rsidRDefault="006B5E53" w:rsidP="0047504C">
            <w:pPr>
              <w:pStyle w:val="af"/>
            </w:pPr>
            <w:r w:rsidRPr="00EF53CF">
              <w:rPr>
                <w:rFonts w:hint="eastAsia"/>
              </w:rPr>
              <w:t>액터</w:t>
            </w:r>
          </w:p>
        </w:tc>
        <w:tc>
          <w:tcPr>
            <w:tcW w:w="6042" w:type="dxa"/>
            <w:shd w:val="clear" w:color="auto" w:fill="CCCCCC"/>
          </w:tcPr>
          <w:p w14:paraId="340179EC" w14:textId="77777777" w:rsidR="006B5E53" w:rsidRPr="00EF53CF" w:rsidRDefault="006B5E53" w:rsidP="0047504C">
            <w:pPr>
              <w:pStyle w:val="af"/>
            </w:pPr>
            <w:r w:rsidRPr="00EF53CF">
              <w:rPr>
                <w:rFonts w:hint="eastAsia"/>
              </w:rPr>
              <w:t>설명</w:t>
            </w:r>
          </w:p>
        </w:tc>
      </w:tr>
      <w:tr w:rsidR="006B5E53" w:rsidRPr="00BA2195" w14:paraId="50DE8925" w14:textId="77777777" w:rsidTr="006B5E53">
        <w:tc>
          <w:tcPr>
            <w:tcW w:w="2482" w:type="dxa"/>
          </w:tcPr>
          <w:p w14:paraId="55C99B06" w14:textId="77777777" w:rsidR="006B5E53" w:rsidRPr="00C33609" w:rsidRDefault="006B5E53" w:rsidP="0047504C">
            <w:pPr>
              <w:jc w:val="center"/>
              <w:rPr>
                <w:rFonts w:ascii="돋움" w:eastAsia="돋움" w:hAnsi="돋움"/>
              </w:rPr>
            </w:pPr>
            <w:r w:rsidRPr="00C33609">
              <w:rPr>
                <w:rFonts w:ascii="돋움" w:eastAsia="돋움" w:hAnsi="돋움" w:hint="eastAsia"/>
              </w:rPr>
              <w:t>서버</w:t>
            </w:r>
          </w:p>
        </w:tc>
        <w:tc>
          <w:tcPr>
            <w:tcW w:w="6042" w:type="dxa"/>
          </w:tcPr>
          <w:p w14:paraId="324D0C53" w14:textId="331C802E" w:rsidR="006B5E53" w:rsidRPr="00C33609" w:rsidRDefault="006B5E53" w:rsidP="0047504C">
            <w:pPr>
              <w:rPr>
                <w:rFonts w:ascii="돋움" w:eastAsia="돋움" w:hAnsi="돋움"/>
              </w:rPr>
            </w:pPr>
            <w:r w:rsidRPr="00C33609">
              <w:rPr>
                <w:rFonts w:ascii="돋움" w:eastAsia="돋움" w:hAnsi="돋움" w:hint="eastAsia"/>
              </w:rPr>
              <w:t>플레이어1</w:t>
            </w:r>
            <w:r>
              <w:rPr>
                <w:rFonts w:ascii="돋움" w:eastAsia="돋움" w:hAnsi="돋움"/>
              </w:rPr>
              <w:t xml:space="preserve">, </w:t>
            </w:r>
            <w:r>
              <w:rPr>
                <w:rFonts w:ascii="돋움" w:eastAsia="돋움" w:hAnsi="돋움" w:hint="eastAsia"/>
              </w:rPr>
              <w:t>흑 돌이면서</w:t>
            </w:r>
            <w:r w:rsidRPr="00C33609">
              <w:rPr>
                <w:rFonts w:ascii="돋움" w:eastAsia="돋움" w:hAnsi="돋움" w:hint="eastAsia"/>
              </w:rPr>
              <w:t xml:space="preserve"> 시스템을 관리하는 사용자</w:t>
            </w:r>
          </w:p>
        </w:tc>
      </w:tr>
      <w:tr w:rsidR="006B5E53" w:rsidRPr="00BA2195" w14:paraId="1ECA4B80" w14:textId="77777777" w:rsidTr="006B5E53">
        <w:tc>
          <w:tcPr>
            <w:tcW w:w="2482" w:type="dxa"/>
          </w:tcPr>
          <w:p w14:paraId="044024BD" w14:textId="77777777" w:rsidR="006B5E53" w:rsidRPr="00C33609" w:rsidRDefault="006B5E53" w:rsidP="0047504C">
            <w:pPr>
              <w:jc w:val="center"/>
              <w:rPr>
                <w:rFonts w:ascii="돋움" w:eastAsia="돋움" w:hAnsi="돋움"/>
              </w:rPr>
            </w:pPr>
            <w:r w:rsidRPr="00C33609">
              <w:rPr>
                <w:rFonts w:ascii="돋움" w:eastAsia="돋움" w:hAnsi="돋움" w:hint="eastAsia"/>
              </w:rPr>
              <w:t>클라이언트</w:t>
            </w:r>
          </w:p>
        </w:tc>
        <w:tc>
          <w:tcPr>
            <w:tcW w:w="6042" w:type="dxa"/>
          </w:tcPr>
          <w:p w14:paraId="2BCE2766" w14:textId="676E212D" w:rsidR="006B5E53" w:rsidRPr="00C33609" w:rsidRDefault="006B5E53" w:rsidP="0047504C">
            <w:pPr>
              <w:rPr>
                <w:rFonts w:ascii="돋움" w:eastAsia="돋움" w:hAnsi="돋움"/>
              </w:rPr>
            </w:pPr>
            <w:r w:rsidRPr="00C33609">
              <w:rPr>
                <w:rFonts w:ascii="돋움" w:eastAsia="돋움" w:hAnsi="돋움" w:hint="eastAsia"/>
              </w:rPr>
              <w:t>플레이어2</w:t>
            </w:r>
            <w:r>
              <w:rPr>
                <w:rFonts w:ascii="돋움" w:eastAsia="돋움" w:hAnsi="돋움"/>
              </w:rPr>
              <w:t xml:space="preserve">, </w:t>
            </w:r>
            <w:r>
              <w:rPr>
                <w:rFonts w:ascii="돋움" w:eastAsia="돋움" w:hAnsi="돋움" w:hint="eastAsia"/>
              </w:rPr>
              <w:t>백 돌이면서</w:t>
            </w:r>
            <w:r w:rsidRPr="00C33609">
              <w:rPr>
                <w:rFonts w:ascii="돋움" w:eastAsia="돋움" w:hAnsi="돋움" w:hint="eastAsia"/>
              </w:rPr>
              <w:t xml:space="preserve"> 서버와 소켓 통신을 하는 사용자</w:t>
            </w:r>
          </w:p>
        </w:tc>
      </w:tr>
    </w:tbl>
    <w:p w14:paraId="7D01F261" w14:textId="77777777" w:rsidR="006B5E53" w:rsidRDefault="006B5E53" w:rsidP="006B5E53"/>
    <w:p w14:paraId="4EB0767F" w14:textId="06FBAB98" w:rsidR="006B5E53" w:rsidRDefault="006B5E53" w:rsidP="006B5E53">
      <w:pPr>
        <w:pStyle w:val="2"/>
        <w:numPr>
          <w:ilvl w:val="0"/>
          <w:numId w:val="0"/>
        </w:numPr>
        <w:ind w:left="567" w:hanging="567"/>
      </w:pPr>
      <w:bookmarkStart w:id="4" w:name="_Toc287096152"/>
      <w:bookmarkStart w:id="5" w:name="_Toc26544436"/>
      <w:r>
        <w:rPr>
          <w:rFonts w:hint="eastAsia"/>
        </w:rPr>
        <w:t>액터 다이어그램</w:t>
      </w:r>
      <w:bookmarkEnd w:id="4"/>
      <w:bookmarkEnd w:id="5"/>
    </w:p>
    <w:p w14:paraId="62BEC55E" w14:textId="3E12BBE2" w:rsidR="006B5E53" w:rsidRDefault="00362469" w:rsidP="006B5E53">
      <w:pPr>
        <w:pStyle w:val="af4"/>
        <w:jc w:val="center"/>
      </w:pPr>
      <w:r w:rsidRPr="00620FE4">
        <w:rPr>
          <w:noProof/>
        </w:rPr>
        <w:drawing>
          <wp:inline distT="0" distB="0" distL="0" distR="0" wp14:anchorId="4794ED3F" wp14:editId="37C93C15">
            <wp:extent cx="2676525" cy="1343025"/>
            <wp:effectExtent l="0" t="0" r="0" b="0"/>
            <wp:docPr id="2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6DEB5" w14:textId="1A39C37F" w:rsidR="00B6701D" w:rsidRDefault="00B6701D" w:rsidP="00B6701D">
      <w:pPr>
        <w:pStyle w:val="2"/>
        <w:numPr>
          <w:ilvl w:val="0"/>
          <w:numId w:val="0"/>
        </w:numPr>
        <w:ind w:left="567" w:hanging="567"/>
      </w:pPr>
      <w:r>
        <w:t>Flow Chart</w:t>
      </w:r>
    </w:p>
    <w:p w14:paraId="4BA6A22E" w14:textId="35D02AA0" w:rsidR="006B5E53" w:rsidRPr="007233A1" w:rsidRDefault="006B5E53" w:rsidP="006B5E53">
      <w:pPr>
        <w:rPr>
          <w:color w:val="C00000"/>
        </w:rPr>
      </w:pPr>
    </w:p>
    <w:p w14:paraId="3DFEA24F" w14:textId="6717CB9C" w:rsidR="50E87F53" w:rsidRDefault="00362469" w:rsidP="00B6701D">
      <w:r w:rsidRPr="00074E1C">
        <w:rPr>
          <w:noProof/>
        </w:rPr>
        <w:drawing>
          <wp:inline distT="0" distB="0" distL="0" distR="0" wp14:anchorId="6D7949DE" wp14:editId="773C806D">
            <wp:extent cx="5400675" cy="3371850"/>
            <wp:effectExtent l="0" t="0" r="0" b="0"/>
            <wp:docPr id="2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BE68C" w14:textId="77777777" w:rsidR="004221DF" w:rsidRDefault="004221DF" w:rsidP="004221DF">
      <w:r>
        <w:br w:type="page"/>
      </w:r>
    </w:p>
    <w:p w14:paraId="75392AC6" w14:textId="7B4A9541" w:rsidR="00D8427D" w:rsidRDefault="00D8427D" w:rsidP="00D8427D">
      <w:pPr>
        <w:pStyle w:val="1"/>
      </w:pPr>
      <w:bookmarkStart w:id="6" w:name="_Toc287096155"/>
      <w:r>
        <w:rPr>
          <w:rFonts w:hint="eastAsia"/>
        </w:rPr>
        <w:lastRenderedPageBreak/>
        <w:t>사용된 기술</w:t>
      </w:r>
    </w:p>
    <w:p w14:paraId="774CCD81" w14:textId="77777777" w:rsidR="00B6701D" w:rsidRPr="00B6701D" w:rsidRDefault="00B6701D" w:rsidP="00B6701D"/>
    <w:p w14:paraId="2D2ADC9A" w14:textId="345C15C3" w:rsidR="00D8427D" w:rsidRPr="00B6701D" w:rsidRDefault="007A1A74" w:rsidP="007A1A74">
      <w:pPr>
        <w:numPr>
          <w:ilvl w:val="0"/>
          <w:numId w:val="31"/>
        </w:numPr>
        <w:rPr>
          <w:b/>
          <w:bCs/>
          <w:sz w:val="24"/>
        </w:rPr>
      </w:pPr>
      <w:r w:rsidRPr="00B6701D">
        <w:rPr>
          <w:b/>
          <w:bCs/>
          <w:sz w:val="24"/>
        </w:rPr>
        <w:t xml:space="preserve">Interface </w:t>
      </w:r>
      <w:r w:rsidRPr="00B6701D">
        <w:rPr>
          <w:rFonts w:hint="eastAsia"/>
          <w:b/>
          <w:bCs/>
          <w:sz w:val="24"/>
        </w:rPr>
        <w:t>구현을</w:t>
      </w:r>
      <w:r w:rsidRPr="00B6701D">
        <w:rPr>
          <w:rFonts w:hint="eastAsia"/>
          <w:b/>
          <w:bCs/>
          <w:sz w:val="24"/>
        </w:rPr>
        <w:t xml:space="preserve"> </w:t>
      </w:r>
      <w:r w:rsidRPr="00B6701D">
        <w:rPr>
          <w:rFonts w:hint="eastAsia"/>
          <w:b/>
          <w:bCs/>
          <w:sz w:val="24"/>
        </w:rPr>
        <w:t>위한</w:t>
      </w:r>
      <w:r w:rsidRPr="00B6701D">
        <w:rPr>
          <w:rFonts w:hint="eastAsia"/>
          <w:b/>
          <w:bCs/>
          <w:sz w:val="24"/>
        </w:rPr>
        <w:t xml:space="preserve"> </w:t>
      </w:r>
      <w:r w:rsidRPr="00B6701D">
        <w:rPr>
          <w:b/>
          <w:bCs/>
          <w:sz w:val="24"/>
        </w:rPr>
        <w:t>ncurses</w:t>
      </w:r>
    </w:p>
    <w:p w14:paraId="4BBBA7D7" w14:textId="6AFAE688" w:rsidR="007A1A74" w:rsidRPr="00B6701D" w:rsidRDefault="007A1A74" w:rsidP="007A1A74">
      <w:pPr>
        <w:ind w:left="800"/>
        <w:rPr>
          <w:b/>
          <w:bCs/>
          <w:sz w:val="24"/>
        </w:rPr>
      </w:pPr>
      <w:r w:rsidRPr="00B6701D">
        <w:rPr>
          <w:rFonts w:hint="eastAsia"/>
          <w:b/>
          <w:bCs/>
          <w:sz w:val="24"/>
        </w:rPr>
        <w:t>-</w:t>
      </w:r>
      <w:r w:rsidRPr="00B6701D">
        <w:rPr>
          <w:rFonts w:hint="eastAsia"/>
          <w:b/>
          <w:bCs/>
          <w:sz w:val="24"/>
        </w:rPr>
        <w:t>바둑판</w:t>
      </w:r>
    </w:p>
    <w:p w14:paraId="003B9D19" w14:textId="37515C85" w:rsidR="007A1A74" w:rsidRPr="00B6701D" w:rsidRDefault="007A1A74" w:rsidP="007A1A74">
      <w:pPr>
        <w:ind w:left="800"/>
        <w:rPr>
          <w:b/>
          <w:bCs/>
          <w:sz w:val="24"/>
        </w:rPr>
      </w:pPr>
      <w:r w:rsidRPr="00B6701D">
        <w:rPr>
          <w:rFonts w:hint="eastAsia"/>
          <w:b/>
          <w:bCs/>
          <w:sz w:val="24"/>
        </w:rPr>
        <w:t>-</w:t>
      </w:r>
      <w:r w:rsidRPr="00B6701D">
        <w:rPr>
          <w:rFonts w:hint="eastAsia"/>
          <w:b/>
          <w:bCs/>
          <w:sz w:val="24"/>
        </w:rPr>
        <w:t>플레이어</w:t>
      </w:r>
      <w:r w:rsidRPr="00B6701D">
        <w:rPr>
          <w:rFonts w:hint="eastAsia"/>
          <w:b/>
          <w:bCs/>
          <w:sz w:val="24"/>
        </w:rPr>
        <w:t xml:space="preserve"> </w:t>
      </w:r>
      <w:r w:rsidRPr="00B6701D">
        <w:rPr>
          <w:rFonts w:hint="eastAsia"/>
          <w:b/>
          <w:bCs/>
          <w:sz w:val="24"/>
        </w:rPr>
        <w:t>표시</w:t>
      </w:r>
    </w:p>
    <w:p w14:paraId="47571A39" w14:textId="77777777" w:rsidR="007A1A74" w:rsidRPr="00B6701D" w:rsidRDefault="007A1A74" w:rsidP="007A1A74">
      <w:pPr>
        <w:ind w:left="800"/>
        <w:rPr>
          <w:b/>
          <w:bCs/>
          <w:sz w:val="24"/>
        </w:rPr>
      </w:pPr>
    </w:p>
    <w:p w14:paraId="5A83B16B" w14:textId="7395C4EF" w:rsidR="007A1A74" w:rsidRPr="00B6701D" w:rsidRDefault="007A1A74" w:rsidP="007A1A74">
      <w:pPr>
        <w:numPr>
          <w:ilvl w:val="0"/>
          <w:numId w:val="31"/>
        </w:numPr>
        <w:rPr>
          <w:b/>
          <w:bCs/>
          <w:sz w:val="24"/>
        </w:rPr>
      </w:pPr>
      <w:r w:rsidRPr="00B6701D">
        <w:rPr>
          <w:rFonts w:hint="eastAsia"/>
          <w:b/>
          <w:bCs/>
          <w:sz w:val="24"/>
        </w:rPr>
        <w:t>1</w:t>
      </w:r>
      <w:r w:rsidRPr="00B6701D">
        <w:rPr>
          <w:b/>
          <w:bCs/>
          <w:sz w:val="24"/>
        </w:rPr>
        <w:t xml:space="preserve">:1 </w:t>
      </w:r>
      <w:r w:rsidRPr="00B6701D">
        <w:rPr>
          <w:rFonts w:hint="eastAsia"/>
          <w:b/>
          <w:bCs/>
          <w:sz w:val="24"/>
        </w:rPr>
        <w:t>통신을</w:t>
      </w:r>
      <w:r w:rsidRPr="00B6701D">
        <w:rPr>
          <w:rFonts w:hint="eastAsia"/>
          <w:b/>
          <w:bCs/>
          <w:sz w:val="24"/>
        </w:rPr>
        <w:t xml:space="preserve"> </w:t>
      </w:r>
      <w:r w:rsidRPr="00B6701D">
        <w:rPr>
          <w:rFonts w:hint="eastAsia"/>
          <w:b/>
          <w:bCs/>
          <w:sz w:val="24"/>
        </w:rPr>
        <w:t>위한</w:t>
      </w:r>
      <w:r w:rsidRPr="00B6701D">
        <w:rPr>
          <w:rFonts w:hint="eastAsia"/>
          <w:b/>
          <w:bCs/>
          <w:sz w:val="24"/>
        </w:rPr>
        <w:t xml:space="preserve"> </w:t>
      </w:r>
      <w:r w:rsidRPr="00B6701D">
        <w:rPr>
          <w:b/>
          <w:bCs/>
          <w:sz w:val="24"/>
        </w:rPr>
        <w:t>TCP</w:t>
      </w:r>
      <w:r w:rsidRPr="00B6701D">
        <w:rPr>
          <w:rFonts w:hint="eastAsia"/>
          <w:b/>
          <w:bCs/>
          <w:sz w:val="24"/>
        </w:rPr>
        <w:t>계층에서의</w:t>
      </w:r>
      <w:r w:rsidRPr="00B6701D">
        <w:rPr>
          <w:rFonts w:hint="eastAsia"/>
          <w:b/>
          <w:bCs/>
          <w:sz w:val="24"/>
        </w:rPr>
        <w:t xml:space="preserve"> </w:t>
      </w:r>
      <w:r w:rsidRPr="00B6701D">
        <w:rPr>
          <w:b/>
          <w:bCs/>
          <w:sz w:val="24"/>
        </w:rPr>
        <w:t xml:space="preserve">Socket </w:t>
      </w:r>
      <w:r w:rsidRPr="00B6701D">
        <w:rPr>
          <w:rFonts w:hint="eastAsia"/>
          <w:b/>
          <w:bCs/>
          <w:sz w:val="24"/>
        </w:rPr>
        <w:t>통신</w:t>
      </w:r>
    </w:p>
    <w:p w14:paraId="116B4005" w14:textId="42CF8D68" w:rsidR="007A1A74" w:rsidRPr="00BB3F57" w:rsidRDefault="007A1A74" w:rsidP="00BB3F57">
      <w:pPr>
        <w:ind w:left="800"/>
        <w:rPr>
          <w:rFonts w:hint="eastAsia"/>
          <w:b/>
          <w:bCs/>
          <w:sz w:val="24"/>
        </w:rPr>
      </w:pPr>
      <w:r w:rsidRPr="00B6701D">
        <w:rPr>
          <w:rFonts w:hint="eastAsia"/>
          <w:b/>
          <w:bCs/>
          <w:sz w:val="24"/>
        </w:rPr>
        <w:t>배열을</w:t>
      </w:r>
      <w:r w:rsidRPr="00B6701D">
        <w:rPr>
          <w:rFonts w:hint="eastAsia"/>
          <w:b/>
          <w:bCs/>
          <w:sz w:val="24"/>
        </w:rPr>
        <w:t xml:space="preserve"> </w:t>
      </w:r>
      <w:r w:rsidRPr="00B6701D">
        <w:rPr>
          <w:rFonts w:hint="eastAsia"/>
          <w:b/>
          <w:bCs/>
          <w:sz w:val="24"/>
        </w:rPr>
        <w:t>이용해</w:t>
      </w:r>
      <w:r w:rsidRPr="00B6701D">
        <w:rPr>
          <w:rFonts w:hint="eastAsia"/>
          <w:b/>
          <w:bCs/>
          <w:sz w:val="24"/>
        </w:rPr>
        <w:t xml:space="preserve"> </w:t>
      </w:r>
      <w:r w:rsidRPr="00B6701D">
        <w:rPr>
          <w:rFonts w:hint="eastAsia"/>
          <w:b/>
          <w:bCs/>
          <w:sz w:val="24"/>
        </w:rPr>
        <w:t>바둑판위에</w:t>
      </w:r>
      <w:r w:rsidRPr="00B6701D">
        <w:rPr>
          <w:rFonts w:hint="eastAsia"/>
          <w:b/>
          <w:bCs/>
          <w:sz w:val="24"/>
        </w:rPr>
        <w:t xml:space="preserve"> </w:t>
      </w:r>
      <w:r w:rsidRPr="00B6701D">
        <w:rPr>
          <w:rFonts w:hint="eastAsia"/>
          <w:b/>
          <w:bCs/>
          <w:sz w:val="24"/>
        </w:rPr>
        <w:t>돌의</w:t>
      </w:r>
      <w:r w:rsidRPr="00B6701D">
        <w:rPr>
          <w:rFonts w:hint="eastAsia"/>
          <w:b/>
          <w:bCs/>
          <w:sz w:val="24"/>
        </w:rPr>
        <w:t xml:space="preserve"> </w:t>
      </w:r>
      <w:r w:rsidRPr="00B6701D">
        <w:rPr>
          <w:rFonts w:hint="eastAsia"/>
          <w:b/>
          <w:bCs/>
          <w:sz w:val="24"/>
        </w:rPr>
        <w:t>좌표</w:t>
      </w:r>
      <w:r w:rsidRPr="00B6701D">
        <w:rPr>
          <w:rFonts w:hint="eastAsia"/>
          <w:b/>
          <w:bCs/>
          <w:sz w:val="24"/>
        </w:rPr>
        <w:t xml:space="preserve"> </w:t>
      </w:r>
      <w:r w:rsidRPr="00B6701D">
        <w:rPr>
          <w:rFonts w:hint="eastAsia"/>
          <w:b/>
          <w:bCs/>
          <w:sz w:val="24"/>
        </w:rPr>
        <w:t>값을</w:t>
      </w:r>
      <w:r w:rsidRPr="00B6701D">
        <w:rPr>
          <w:rFonts w:hint="eastAsia"/>
          <w:b/>
          <w:bCs/>
          <w:sz w:val="24"/>
        </w:rPr>
        <w:t xml:space="preserve"> s</w:t>
      </w:r>
      <w:r w:rsidRPr="00B6701D">
        <w:rPr>
          <w:b/>
          <w:bCs/>
          <w:sz w:val="24"/>
        </w:rPr>
        <w:t xml:space="preserve">end(), recv() </w:t>
      </w:r>
      <w:r w:rsidRPr="00B6701D">
        <w:rPr>
          <w:rFonts w:hint="eastAsia"/>
          <w:b/>
          <w:bCs/>
          <w:sz w:val="24"/>
        </w:rPr>
        <w:t>함수를</w:t>
      </w:r>
      <w:r w:rsidRPr="00B6701D">
        <w:rPr>
          <w:rFonts w:hint="eastAsia"/>
          <w:b/>
          <w:bCs/>
          <w:sz w:val="24"/>
        </w:rPr>
        <w:t xml:space="preserve"> </w:t>
      </w:r>
      <w:r w:rsidRPr="00B6701D">
        <w:rPr>
          <w:rFonts w:hint="eastAsia"/>
          <w:b/>
          <w:bCs/>
          <w:sz w:val="24"/>
        </w:rPr>
        <w:t>통해</w:t>
      </w:r>
      <w:r w:rsidRPr="00B6701D">
        <w:rPr>
          <w:rFonts w:hint="eastAsia"/>
          <w:b/>
          <w:bCs/>
          <w:sz w:val="24"/>
        </w:rPr>
        <w:t xml:space="preserve"> </w:t>
      </w:r>
      <w:r w:rsidRPr="00B6701D">
        <w:rPr>
          <w:rFonts w:hint="eastAsia"/>
          <w:b/>
          <w:bCs/>
          <w:sz w:val="24"/>
        </w:rPr>
        <w:t>주고받는다</w:t>
      </w:r>
      <w:r w:rsidRPr="00B6701D">
        <w:rPr>
          <w:rFonts w:hint="eastAsia"/>
          <w:b/>
          <w:bCs/>
          <w:sz w:val="24"/>
        </w:rPr>
        <w:t>.</w:t>
      </w:r>
    </w:p>
    <w:p w14:paraId="605DBE5C" w14:textId="77777777" w:rsidR="00D8427D" w:rsidRPr="00B6701D" w:rsidRDefault="00D8427D" w:rsidP="00440DE6">
      <w:pPr>
        <w:rPr>
          <w:b/>
          <w:bCs/>
          <w:sz w:val="24"/>
        </w:rPr>
      </w:pPr>
      <w:r w:rsidRPr="00B6701D">
        <w:rPr>
          <w:b/>
          <w:bCs/>
          <w:sz w:val="24"/>
        </w:rPr>
        <w:br w:type="page"/>
      </w:r>
    </w:p>
    <w:bookmarkEnd w:id="6"/>
    <w:p w14:paraId="51A84077" w14:textId="04E6A541" w:rsidR="00BE571A" w:rsidRDefault="00D8427D" w:rsidP="00D8427D">
      <w:pPr>
        <w:pStyle w:val="1"/>
      </w:pPr>
      <w:r>
        <w:rPr>
          <w:rFonts w:hint="eastAsia"/>
        </w:rPr>
        <w:lastRenderedPageBreak/>
        <w:t>사용 메뉴얼</w:t>
      </w:r>
    </w:p>
    <w:p w14:paraId="1F19F85C" w14:textId="00A2991F" w:rsidR="00AF2647" w:rsidRPr="007A1A74" w:rsidRDefault="00AF2647" w:rsidP="00AF2647">
      <w:pPr>
        <w:numPr>
          <w:ilvl w:val="0"/>
          <w:numId w:val="30"/>
        </w:numPr>
        <w:rPr>
          <w:b/>
          <w:bCs/>
          <w:sz w:val="24"/>
        </w:rPr>
      </w:pPr>
      <w:r w:rsidRPr="007A1A74">
        <w:rPr>
          <w:b/>
          <w:bCs/>
          <w:sz w:val="24"/>
        </w:rPr>
        <w:t>1</w:t>
      </w:r>
      <w:r w:rsidRPr="007A1A74">
        <w:rPr>
          <w:rFonts w:hint="eastAsia"/>
          <w:b/>
          <w:bCs/>
          <w:sz w:val="24"/>
        </w:rPr>
        <w:t>번</w:t>
      </w:r>
      <w:r w:rsidRPr="007A1A74">
        <w:rPr>
          <w:rFonts w:hint="eastAsia"/>
          <w:b/>
          <w:bCs/>
          <w:sz w:val="24"/>
        </w:rPr>
        <w:t xml:space="preserve"> </w:t>
      </w:r>
      <w:r w:rsidRPr="007A1A74">
        <w:rPr>
          <w:rFonts w:hint="eastAsia"/>
          <w:b/>
          <w:bCs/>
          <w:sz w:val="24"/>
        </w:rPr>
        <w:t>터미널에서</w:t>
      </w:r>
      <w:r w:rsidRPr="007A1A74">
        <w:rPr>
          <w:rFonts w:hint="eastAsia"/>
          <w:b/>
          <w:bCs/>
          <w:sz w:val="24"/>
        </w:rPr>
        <w:t xml:space="preserve"> </w:t>
      </w:r>
      <w:r w:rsidRPr="007A1A74">
        <w:rPr>
          <w:b/>
          <w:bCs/>
          <w:sz w:val="24"/>
        </w:rPr>
        <w:t xml:space="preserve">Command-Line </w:t>
      </w:r>
      <w:r w:rsidRPr="007A1A74">
        <w:rPr>
          <w:rFonts w:hint="eastAsia"/>
          <w:b/>
          <w:bCs/>
          <w:sz w:val="24"/>
        </w:rPr>
        <w:t>에</w:t>
      </w:r>
      <w:r w:rsidRPr="007A1A74">
        <w:rPr>
          <w:rFonts w:hint="eastAsia"/>
          <w:b/>
          <w:bCs/>
          <w:sz w:val="24"/>
        </w:rPr>
        <w:t xml:space="preserve"> .</w:t>
      </w:r>
      <w:r w:rsidRPr="007A1A74">
        <w:rPr>
          <w:b/>
          <w:bCs/>
          <w:sz w:val="24"/>
        </w:rPr>
        <w:t xml:space="preserve">/Server </w:t>
      </w:r>
      <w:r w:rsidRPr="007A1A74">
        <w:rPr>
          <w:rFonts w:hint="eastAsia"/>
          <w:b/>
          <w:bCs/>
          <w:sz w:val="24"/>
        </w:rPr>
        <w:t>을</w:t>
      </w:r>
      <w:r w:rsidRPr="007A1A74">
        <w:rPr>
          <w:rFonts w:hint="eastAsia"/>
          <w:b/>
          <w:bCs/>
          <w:sz w:val="24"/>
        </w:rPr>
        <w:t xml:space="preserve"> </w:t>
      </w:r>
      <w:r w:rsidRPr="007A1A74">
        <w:rPr>
          <w:rFonts w:hint="eastAsia"/>
          <w:b/>
          <w:bCs/>
          <w:sz w:val="24"/>
        </w:rPr>
        <w:t>입력하여</w:t>
      </w:r>
      <w:r w:rsidRPr="007A1A74">
        <w:rPr>
          <w:rFonts w:hint="eastAsia"/>
          <w:b/>
          <w:bCs/>
          <w:sz w:val="24"/>
        </w:rPr>
        <w:t xml:space="preserve"> </w:t>
      </w:r>
      <w:r w:rsidRPr="007A1A74">
        <w:rPr>
          <w:rFonts w:hint="eastAsia"/>
          <w:b/>
          <w:bCs/>
          <w:sz w:val="24"/>
        </w:rPr>
        <w:t>서버를</w:t>
      </w:r>
      <w:r w:rsidRPr="007A1A74">
        <w:rPr>
          <w:rFonts w:hint="eastAsia"/>
          <w:b/>
          <w:bCs/>
          <w:sz w:val="24"/>
        </w:rPr>
        <w:t xml:space="preserve"> </w:t>
      </w:r>
      <w:r w:rsidRPr="007A1A74">
        <w:rPr>
          <w:rFonts w:hint="eastAsia"/>
          <w:b/>
          <w:bCs/>
          <w:sz w:val="24"/>
        </w:rPr>
        <w:t>열고</w:t>
      </w:r>
      <w:r w:rsidRPr="007A1A74">
        <w:rPr>
          <w:rFonts w:hint="eastAsia"/>
          <w:b/>
          <w:bCs/>
          <w:sz w:val="24"/>
        </w:rPr>
        <w:t>,</w:t>
      </w:r>
      <w:r w:rsidRPr="007A1A74">
        <w:rPr>
          <w:b/>
          <w:bCs/>
          <w:sz w:val="24"/>
        </w:rPr>
        <w:t xml:space="preserve">  Client</w:t>
      </w:r>
      <w:r w:rsidRPr="007A1A74">
        <w:rPr>
          <w:rFonts w:hint="eastAsia"/>
          <w:b/>
          <w:bCs/>
          <w:sz w:val="24"/>
        </w:rPr>
        <w:t>가</w:t>
      </w:r>
      <w:r w:rsidRPr="007A1A74">
        <w:rPr>
          <w:rFonts w:hint="eastAsia"/>
          <w:b/>
          <w:bCs/>
          <w:sz w:val="24"/>
        </w:rPr>
        <w:t xml:space="preserve"> </w:t>
      </w:r>
      <w:r w:rsidRPr="007A1A74">
        <w:rPr>
          <w:rFonts w:hint="eastAsia"/>
          <w:b/>
          <w:bCs/>
          <w:sz w:val="24"/>
        </w:rPr>
        <w:t>서버에</w:t>
      </w:r>
      <w:r w:rsidRPr="007A1A74">
        <w:rPr>
          <w:rFonts w:hint="eastAsia"/>
          <w:b/>
          <w:bCs/>
          <w:sz w:val="24"/>
        </w:rPr>
        <w:t xml:space="preserve"> </w:t>
      </w:r>
      <w:r w:rsidRPr="007A1A74">
        <w:rPr>
          <w:rFonts w:hint="eastAsia"/>
          <w:b/>
          <w:bCs/>
          <w:sz w:val="24"/>
        </w:rPr>
        <w:t>접속할</w:t>
      </w:r>
      <w:r w:rsidRPr="007A1A74">
        <w:rPr>
          <w:rFonts w:hint="eastAsia"/>
          <w:b/>
          <w:bCs/>
          <w:sz w:val="24"/>
        </w:rPr>
        <w:t xml:space="preserve"> </w:t>
      </w:r>
      <w:r w:rsidRPr="007A1A74">
        <w:rPr>
          <w:rFonts w:hint="eastAsia"/>
          <w:b/>
          <w:bCs/>
          <w:sz w:val="24"/>
        </w:rPr>
        <w:t>때</w:t>
      </w:r>
      <w:r w:rsidRPr="007A1A74">
        <w:rPr>
          <w:rFonts w:hint="eastAsia"/>
          <w:b/>
          <w:bCs/>
          <w:sz w:val="24"/>
        </w:rPr>
        <w:t xml:space="preserve"> </w:t>
      </w:r>
      <w:r w:rsidRPr="007A1A74">
        <w:rPr>
          <w:rFonts w:hint="eastAsia"/>
          <w:b/>
          <w:bCs/>
          <w:sz w:val="24"/>
        </w:rPr>
        <w:t>까지</w:t>
      </w:r>
      <w:r w:rsidRPr="007A1A74">
        <w:rPr>
          <w:rFonts w:hint="eastAsia"/>
          <w:b/>
          <w:bCs/>
          <w:sz w:val="24"/>
        </w:rPr>
        <w:t xml:space="preserve"> </w:t>
      </w:r>
      <w:r w:rsidRPr="007A1A74">
        <w:rPr>
          <w:rFonts w:hint="eastAsia"/>
          <w:b/>
          <w:bCs/>
          <w:sz w:val="24"/>
        </w:rPr>
        <w:t>대기하고</w:t>
      </w:r>
      <w:r w:rsidRPr="007A1A74">
        <w:rPr>
          <w:b/>
          <w:bCs/>
          <w:sz w:val="24"/>
        </w:rPr>
        <w:t>, 2</w:t>
      </w:r>
      <w:r w:rsidRPr="007A1A74">
        <w:rPr>
          <w:rFonts w:hint="eastAsia"/>
          <w:b/>
          <w:bCs/>
          <w:sz w:val="24"/>
        </w:rPr>
        <w:t>번</w:t>
      </w:r>
      <w:r w:rsidRPr="007A1A74">
        <w:rPr>
          <w:rFonts w:hint="eastAsia"/>
          <w:b/>
          <w:bCs/>
          <w:sz w:val="24"/>
        </w:rPr>
        <w:t xml:space="preserve"> </w:t>
      </w:r>
      <w:r w:rsidRPr="007A1A74">
        <w:rPr>
          <w:rFonts w:hint="eastAsia"/>
          <w:b/>
          <w:bCs/>
          <w:sz w:val="24"/>
        </w:rPr>
        <w:t>터미널에서</w:t>
      </w:r>
      <w:r w:rsidRPr="007A1A74">
        <w:rPr>
          <w:rFonts w:hint="eastAsia"/>
          <w:b/>
          <w:bCs/>
          <w:sz w:val="24"/>
        </w:rPr>
        <w:t xml:space="preserve"> </w:t>
      </w:r>
      <w:r w:rsidRPr="007A1A74">
        <w:rPr>
          <w:b/>
          <w:bCs/>
          <w:sz w:val="24"/>
        </w:rPr>
        <w:t xml:space="preserve">Command-Line </w:t>
      </w:r>
      <w:r w:rsidRPr="007A1A74">
        <w:rPr>
          <w:rFonts w:hint="eastAsia"/>
          <w:b/>
          <w:bCs/>
          <w:sz w:val="24"/>
        </w:rPr>
        <w:t>에</w:t>
      </w:r>
      <w:r w:rsidRPr="007A1A74">
        <w:rPr>
          <w:rFonts w:hint="eastAsia"/>
          <w:b/>
          <w:bCs/>
          <w:sz w:val="24"/>
        </w:rPr>
        <w:t xml:space="preserve"> </w:t>
      </w:r>
      <w:r w:rsidRPr="007A1A74">
        <w:rPr>
          <w:b/>
          <w:bCs/>
          <w:sz w:val="24"/>
        </w:rPr>
        <w:t xml:space="preserve">./Client </w:t>
      </w:r>
      <w:r w:rsidRPr="007A1A74">
        <w:rPr>
          <w:rFonts w:hint="eastAsia"/>
          <w:b/>
          <w:bCs/>
          <w:sz w:val="24"/>
        </w:rPr>
        <w:t>를</w:t>
      </w:r>
      <w:r w:rsidRPr="007A1A74">
        <w:rPr>
          <w:rFonts w:hint="eastAsia"/>
          <w:b/>
          <w:bCs/>
          <w:sz w:val="24"/>
        </w:rPr>
        <w:t xml:space="preserve"> </w:t>
      </w:r>
      <w:r w:rsidRPr="007A1A74">
        <w:rPr>
          <w:rFonts w:hint="eastAsia"/>
          <w:b/>
          <w:bCs/>
          <w:sz w:val="24"/>
        </w:rPr>
        <w:t>입력하여</w:t>
      </w:r>
      <w:r w:rsidRPr="007A1A74">
        <w:rPr>
          <w:rFonts w:hint="eastAsia"/>
          <w:b/>
          <w:bCs/>
          <w:sz w:val="24"/>
        </w:rPr>
        <w:t xml:space="preserve"> </w:t>
      </w:r>
      <w:r w:rsidRPr="007A1A74">
        <w:rPr>
          <w:b/>
          <w:bCs/>
          <w:sz w:val="24"/>
        </w:rPr>
        <w:t>Client</w:t>
      </w:r>
      <w:r w:rsidRPr="007A1A74">
        <w:rPr>
          <w:rFonts w:hint="eastAsia"/>
          <w:b/>
          <w:bCs/>
          <w:sz w:val="24"/>
        </w:rPr>
        <w:t>가</w:t>
      </w:r>
      <w:r w:rsidRPr="007A1A74">
        <w:rPr>
          <w:rFonts w:hint="eastAsia"/>
          <w:b/>
          <w:bCs/>
          <w:sz w:val="24"/>
        </w:rPr>
        <w:t xml:space="preserve"> S</w:t>
      </w:r>
      <w:r w:rsidRPr="007A1A74">
        <w:rPr>
          <w:b/>
          <w:bCs/>
          <w:sz w:val="24"/>
        </w:rPr>
        <w:t>erver</w:t>
      </w:r>
      <w:r w:rsidRPr="007A1A74">
        <w:rPr>
          <w:rFonts w:hint="eastAsia"/>
          <w:b/>
          <w:bCs/>
          <w:sz w:val="24"/>
        </w:rPr>
        <w:t>에</w:t>
      </w:r>
      <w:r w:rsidRPr="007A1A74">
        <w:rPr>
          <w:rFonts w:hint="eastAsia"/>
          <w:b/>
          <w:bCs/>
          <w:sz w:val="24"/>
        </w:rPr>
        <w:t xml:space="preserve"> </w:t>
      </w:r>
      <w:r w:rsidRPr="007A1A74">
        <w:rPr>
          <w:rFonts w:hint="eastAsia"/>
          <w:b/>
          <w:bCs/>
          <w:sz w:val="24"/>
        </w:rPr>
        <w:t>접속하게</w:t>
      </w:r>
      <w:r w:rsidRPr="007A1A74">
        <w:rPr>
          <w:rFonts w:hint="eastAsia"/>
          <w:b/>
          <w:bCs/>
          <w:sz w:val="24"/>
        </w:rPr>
        <w:t xml:space="preserve"> </w:t>
      </w:r>
      <w:r w:rsidRPr="007A1A74">
        <w:rPr>
          <w:rFonts w:hint="eastAsia"/>
          <w:b/>
          <w:bCs/>
          <w:sz w:val="24"/>
        </w:rPr>
        <w:t>됨과</w:t>
      </w:r>
      <w:r w:rsidRPr="007A1A74">
        <w:rPr>
          <w:rFonts w:hint="eastAsia"/>
          <w:b/>
          <w:bCs/>
          <w:sz w:val="24"/>
        </w:rPr>
        <w:t xml:space="preserve"> </w:t>
      </w:r>
      <w:r w:rsidRPr="007A1A74">
        <w:rPr>
          <w:rFonts w:hint="eastAsia"/>
          <w:b/>
          <w:bCs/>
          <w:sz w:val="24"/>
        </w:rPr>
        <w:t>동시에</w:t>
      </w:r>
      <w:r w:rsidRPr="007A1A74">
        <w:rPr>
          <w:rFonts w:hint="eastAsia"/>
          <w:b/>
          <w:bCs/>
          <w:sz w:val="24"/>
        </w:rPr>
        <w:t xml:space="preserve"> </w:t>
      </w:r>
      <w:r w:rsidRPr="007A1A74">
        <w:rPr>
          <w:rFonts w:hint="eastAsia"/>
          <w:b/>
          <w:bCs/>
          <w:sz w:val="24"/>
        </w:rPr>
        <w:t>게임이</w:t>
      </w:r>
      <w:r w:rsidRPr="007A1A74">
        <w:rPr>
          <w:rFonts w:hint="eastAsia"/>
          <w:b/>
          <w:bCs/>
          <w:sz w:val="24"/>
        </w:rPr>
        <w:t xml:space="preserve"> </w:t>
      </w:r>
      <w:r w:rsidRPr="007A1A74">
        <w:rPr>
          <w:rFonts w:hint="eastAsia"/>
          <w:b/>
          <w:bCs/>
          <w:sz w:val="24"/>
        </w:rPr>
        <w:t>시작하게</w:t>
      </w:r>
      <w:r w:rsidR="007A1A74" w:rsidRPr="007A1A74">
        <w:rPr>
          <w:rFonts w:hint="eastAsia"/>
          <w:b/>
          <w:bCs/>
          <w:sz w:val="24"/>
        </w:rPr>
        <w:t xml:space="preserve"> </w:t>
      </w:r>
      <w:r w:rsidRPr="007A1A74">
        <w:rPr>
          <w:rFonts w:hint="eastAsia"/>
          <w:b/>
          <w:bCs/>
          <w:sz w:val="24"/>
        </w:rPr>
        <w:t>된다</w:t>
      </w:r>
      <w:r w:rsidRPr="007A1A74">
        <w:rPr>
          <w:rFonts w:hint="eastAsia"/>
          <w:b/>
          <w:bCs/>
          <w:sz w:val="24"/>
        </w:rPr>
        <w:t>.</w:t>
      </w:r>
    </w:p>
    <w:p w14:paraId="78D8DCCD" w14:textId="77777777" w:rsidR="007A1A74" w:rsidRPr="007A1A74" w:rsidRDefault="007A1A74" w:rsidP="007A1A74">
      <w:pPr>
        <w:ind w:left="760"/>
        <w:rPr>
          <w:b/>
          <w:bCs/>
          <w:sz w:val="24"/>
        </w:rPr>
      </w:pPr>
    </w:p>
    <w:p w14:paraId="611F7CBA" w14:textId="4466DC42" w:rsidR="007A1A74" w:rsidRPr="007A1A74" w:rsidRDefault="00AF2647" w:rsidP="007A1A74">
      <w:pPr>
        <w:numPr>
          <w:ilvl w:val="0"/>
          <w:numId w:val="30"/>
        </w:numPr>
        <w:rPr>
          <w:b/>
          <w:bCs/>
          <w:sz w:val="24"/>
        </w:rPr>
      </w:pPr>
      <w:r w:rsidRPr="007A1A74">
        <w:rPr>
          <w:rFonts w:hint="eastAsia"/>
          <w:b/>
          <w:bCs/>
          <w:sz w:val="24"/>
        </w:rPr>
        <w:t xml:space="preserve"> </w:t>
      </w:r>
      <w:r w:rsidRPr="007A1A74">
        <w:rPr>
          <w:b/>
          <w:bCs/>
          <w:sz w:val="24"/>
        </w:rPr>
        <w:t>Server</w:t>
      </w:r>
      <w:r w:rsidRPr="007A1A74">
        <w:rPr>
          <w:rFonts w:hint="eastAsia"/>
          <w:b/>
          <w:bCs/>
          <w:sz w:val="24"/>
        </w:rPr>
        <w:t>가</w:t>
      </w:r>
      <w:r w:rsidRPr="007A1A74">
        <w:rPr>
          <w:rFonts w:hint="eastAsia"/>
          <w:b/>
          <w:bCs/>
          <w:sz w:val="24"/>
        </w:rPr>
        <w:t xml:space="preserve"> </w:t>
      </w:r>
      <w:r w:rsidRPr="007A1A74">
        <w:rPr>
          <w:rFonts w:hint="eastAsia"/>
          <w:b/>
          <w:bCs/>
          <w:sz w:val="24"/>
        </w:rPr>
        <w:t>우선</w:t>
      </w:r>
      <w:r w:rsidRPr="007A1A74">
        <w:rPr>
          <w:rFonts w:hint="eastAsia"/>
          <w:b/>
          <w:bCs/>
          <w:sz w:val="24"/>
        </w:rPr>
        <w:t xml:space="preserve"> </w:t>
      </w:r>
      <w:r w:rsidRPr="007A1A74">
        <w:rPr>
          <w:rFonts w:hint="eastAsia"/>
          <w:b/>
          <w:bCs/>
          <w:sz w:val="24"/>
        </w:rPr>
        <w:t>플레이하며</w:t>
      </w:r>
      <w:r w:rsidRPr="007A1A74">
        <w:rPr>
          <w:rFonts w:hint="eastAsia"/>
          <w:b/>
          <w:bCs/>
          <w:sz w:val="24"/>
        </w:rPr>
        <w:t xml:space="preserve">, </w:t>
      </w:r>
      <w:r w:rsidRPr="007A1A74">
        <w:rPr>
          <w:b/>
          <w:bCs/>
          <w:sz w:val="24"/>
        </w:rPr>
        <w:t>Server</w:t>
      </w:r>
      <w:r w:rsidRPr="007A1A74">
        <w:rPr>
          <w:rFonts w:hint="eastAsia"/>
          <w:b/>
          <w:bCs/>
          <w:sz w:val="24"/>
        </w:rPr>
        <w:t>는</w:t>
      </w:r>
      <w:r w:rsidRPr="007A1A74">
        <w:rPr>
          <w:rFonts w:hint="eastAsia"/>
          <w:b/>
          <w:bCs/>
          <w:sz w:val="24"/>
        </w:rPr>
        <w:t xml:space="preserve"> </w:t>
      </w:r>
      <w:r w:rsidRPr="007A1A74">
        <w:rPr>
          <w:rFonts w:hint="eastAsia"/>
          <w:b/>
          <w:bCs/>
          <w:sz w:val="24"/>
        </w:rPr>
        <w:t>흑</w:t>
      </w:r>
      <w:r w:rsidRPr="007A1A74">
        <w:rPr>
          <w:rFonts w:hint="eastAsia"/>
          <w:b/>
          <w:bCs/>
          <w:sz w:val="24"/>
        </w:rPr>
        <w:t xml:space="preserve"> </w:t>
      </w:r>
      <w:r w:rsidRPr="007A1A74">
        <w:rPr>
          <w:rFonts w:hint="eastAsia"/>
          <w:b/>
          <w:bCs/>
          <w:sz w:val="24"/>
        </w:rPr>
        <w:t>돌을</w:t>
      </w:r>
      <w:r w:rsidRPr="007A1A74">
        <w:rPr>
          <w:rFonts w:hint="eastAsia"/>
          <w:b/>
          <w:bCs/>
          <w:sz w:val="24"/>
        </w:rPr>
        <w:t xml:space="preserve"> </w:t>
      </w:r>
      <w:r w:rsidRPr="007A1A74">
        <w:rPr>
          <w:rFonts w:hint="eastAsia"/>
          <w:b/>
          <w:bCs/>
          <w:sz w:val="24"/>
        </w:rPr>
        <w:t>플레이한다</w:t>
      </w:r>
      <w:r w:rsidRPr="007A1A74">
        <w:rPr>
          <w:rFonts w:hint="eastAsia"/>
          <w:b/>
          <w:bCs/>
          <w:sz w:val="24"/>
        </w:rPr>
        <w:t>.</w:t>
      </w:r>
      <w:r w:rsidRPr="007A1A74">
        <w:rPr>
          <w:b/>
          <w:bCs/>
          <w:sz w:val="24"/>
        </w:rPr>
        <w:t xml:space="preserve"> Server</w:t>
      </w:r>
      <w:r w:rsidRPr="007A1A74">
        <w:rPr>
          <w:rFonts w:hint="eastAsia"/>
          <w:b/>
          <w:bCs/>
          <w:sz w:val="24"/>
        </w:rPr>
        <w:t>에서</w:t>
      </w:r>
      <w:r w:rsidRPr="007A1A74">
        <w:rPr>
          <w:rFonts w:hint="eastAsia"/>
          <w:b/>
          <w:bCs/>
          <w:sz w:val="24"/>
        </w:rPr>
        <w:t xml:space="preserve"> </w:t>
      </w:r>
      <w:r w:rsidRPr="007A1A74">
        <w:rPr>
          <w:rFonts w:hint="eastAsia"/>
          <w:b/>
          <w:bCs/>
          <w:sz w:val="24"/>
        </w:rPr>
        <w:t>방향키를</w:t>
      </w:r>
      <w:r w:rsidRPr="007A1A74">
        <w:rPr>
          <w:rFonts w:hint="eastAsia"/>
          <w:b/>
          <w:bCs/>
          <w:sz w:val="24"/>
        </w:rPr>
        <w:t xml:space="preserve"> </w:t>
      </w:r>
      <w:r w:rsidRPr="007A1A74">
        <w:rPr>
          <w:rFonts w:hint="eastAsia"/>
          <w:b/>
          <w:bCs/>
          <w:sz w:val="24"/>
        </w:rPr>
        <w:t>통해</w:t>
      </w:r>
      <w:r w:rsidRPr="007A1A74">
        <w:rPr>
          <w:rFonts w:hint="eastAsia"/>
          <w:b/>
          <w:bCs/>
          <w:sz w:val="24"/>
        </w:rPr>
        <w:t xml:space="preserve"> </w:t>
      </w:r>
      <w:r w:rsidRPr="007A1A74">
        <w:rPr>
          <w:rFonts w:hint="eastAsia"/>
          <w:b/>
          <w:bCs/>
          <w:sz w:val="24"/>
        </w:rPr>
        <w:t>바둑돌을</w:t>
      </w:r>
      <w:r w:rsidRPr="007A1A74">
        <w:rPr>
          <w:rFonts w:hint="eastAsia"/>
          <w:b/>
          <w:bCs/>
          <w:sz w:val="24"/>
        </w:rPr>
        <w:t xml:space="preserve"> </w:t>
      </w:r>
      <w:r w:rsidRPr="007A1A74">
        <w:rPr>
          <w:rFonts w:hint="eastAsia"/>
          <w:b/>
          <w:bCs/>
          <w:sz w:val="24"/>
        </w:rPr>
        <w:t>놓을</w:t>
      </w:r>
      <w:r w:rsidRPr="007A1A74">
        <w:rPr>
          <w:rFonts w:hint="eastAsia"/>
          <w:b/>
          <w:bCs/>
          <w:sz w:val="24"/>
        </w:rPr>
        <w:t xml:space="preserve"> </w:t>
      </w:r>
      <w:r w:rsidRPr="007A1A74">
        <w:rPr>
          <w:rFonts w:hint="eastAsia"/>
          <w:b/>
          <w:bCs/>
          <w:sz w:val="24"/>
        </w:rPr>
        <w:t>위치를</w:t>
      </w:r>
      <w:r w:rsidRPr="007A1A74">
        <w:rPr>
          <w:rFonts w:hint="eastAsia"/>
          <w:b/>
          <w:bCs/>
          <w:sz w:val="24"/>
        </w:rPr>
        <w:t xml:space="preserve"> </w:t>
      </w:r>
      <w:r w:rsidRPr="007A1A74">
        <w:rPr>
          <w:rFonts w:hint="eastAsia"/>
          <w:b/>
          <w:bCs/>
          <w:sz w:val="24"/>
        </w:rPr>
        <w:t>선정하고</w:t>
      </w:r>
      <w:r w:rsidRPr="007A1A74">
        <w:rPr>
          <w:b/>
          <w:bCs/>
          <w:sz w:val="24"/>
        </w:rPr>
        <w:t>, Space Bar</w:t>
      </w:r>
      <w:r w:rsidRPr="007A1A74">
        <w:rPr>
          <w:rFonts w:hint="eastAsia"/>
          <w:b/>
          <w:bCs/>
          <w:sz w:val="24"/>
        </w:rPr>
        <w:t>을</w:t>
      </w:r>
      <w:r w:rsidRPr="007A1A74">
        <w:rPr>
          <w:rFonts w:hint="eastAsia"/>
          <w:b/>
          <w:bCs/>
          <w:sz w:val="24"/>
        </w:rPr>
        <w:t xml:space="preserve"> </w:t>
      </w:r>
      <w:r w:rsidRPr="007A1A74">
        <w:rPr>
          <w:rFonts w:hint="eastAsia"/>
          <w:b/>
          <w:bCs/>
          <w:sz w:val="24"/>
        </w:rPr>
        <w:t>입력하면</w:t>
      </w:r>
      <w:r w:rsidRPr="007A1A74">
        <w:rPr>
          <w:rFonts w:hint="eastAsia"/>
          <w:b/>
          <w:bCs/>
          <w:sz w:val="24"/>
        </w:rPr>
        <w:t xml:space="preserve"> </w:t>
      </w:r>
      <w:r w:rsidRPr="007A1A74">
        <w:rPr>
          <w:rFonts w:hint="eastAsia"/>
          <w:b/>
          <w:bCs/>
          <w:sz w:val="24"/>
        </w:rPr>
        <w:t>돌이</w:t>
      </w:r>
      <w:r w:rsidRPr="007A1A74">
        <w:rPr>
          <w:rFonts w:hint="eastAsia"/>
          <w:b/>
          <w:bCs/>
          <w:sz w:val="24"/>
        </w:rPr>
        <w:t xml:space="preserve"> </w:t>
      </w:r>
      <w:r w:rsidRPr="007A1A74">
        <w:rPr>
          <w:rFonts w:hint="eastAsia"/>
          <w:b/>
          <w:bCs/>
          <w:sz w:val="24"/>
        </w:rPr>
        <w:t>놓아지며</w:t>
      </w:r>
      <w:r w:rsidRPr="007A1A74">
        <w:rPr>
          <w:rFonts w:hint="eastAsia"/>
          <w:b/>
          <w:bCs/>
          <w:sz w:val="24"/>
        </w:rPr>
        <w:t>,</w:t>
      </w:r>
      <w:r w:rsidRPr="007A1A74">
        <w:rPr>
          <w:b/>
          <w:bCs/>
          <w:sz w:val="24"/>
        </w:rPr>
        <w:t xml:space="preserve"> </w:t>
      </w:r>
      <w:r w:rsidRPr="007A1A74">
        <w:rPr>
          <w:rFonts w:hint="eastAsia"/>
          <w:b/>
          <w:bCs/>
          <w:sz w:val="24"/>
        </w:rPr>
        <w:t>C</w:t>
      </w:r>
      <w:r w:rsidRPr="007A1A74">
        <w:rPr>
          <w:b/>
          <w:bCs/>
          <w:sz w:val="24"/>
        </w:rPr>
        <w:t>lient</w:t>
      </w:r>
      <w:r w:rsidRPr="007A1A74">
        <w:rPr>
          <w:rFonts w:hint="eastAsia"/>
          <w:b/>
          <w:bCs/>
          <w:sz w:val="24"/>
        </w:rPr>
        <w:t>에게</w:t>
      </w:r>
      <w:r w:rsidRPr="007A1A74">
        <w:rPr>
          <w:rFonts w:hint="eastAsia"/>
          <w:b/>
          <w:bCs/>
          <w:sz w:val="24"/>
        </w:rPr>
        <w:t xml:space="preserve"> </w:t>
      </w:r>
      <w:r w:rsidRPr="007A1A74">
        <w:rPr>
          <w:rFonts w:hint="eastAsia"/>
          <w:b/>
          <w:bCs/>
          <w:sz w:val="24"/>
        </w:rPr>
        <w:t>턴을</w:t>
      </w:r>
      <w:r w:rsidRPr="007A1A74">
        <w:rPr>
          <w:rFonts w:hint="eastAsia"/>
          <w:b/>
          <w:bCs/>
          <w:sz w:val="24"/>
        </w:rPr>
        <w:t xml:space="preserve"> </w:t>
      </w:r>
      <w:r w:rsidRPr="007A1A74">
        <w:rPr>
          <w:rFonts w:hint="eastAsia"/>
          <w:b/>
          <w:bCs/>
          <w:sz w:val="24"/>
        </w:rPr>
        <w:t>넘긴다</w:t>
      </w:r>
      <w:r w:rsidRPr="007A1A74">
        <w:rPr>
          <w:rFonts w:hint="eastAsia"/>
          <w:b/>
          <w:bCs/>
          <w:sz w:val="24"/>
        </w:rPr>
        <w:t>.</w:t>
      </w:r>
    </w:p>
    <w:p w14:paraId="391C9D3A" w14:textId="77777777" w:rsidR="007A1A74" w:rsidRPr="007A1A74" w:rsidRDefault="007A1A74" w:rsidP="007A1A74">
      <w:pPr>
        <w:rPr>
          <w:b/>
          <w:bCs/>
          <w:sz w:val="24"/>
        </w:rPr>
      </w:pPr>
    </w:p>
    <w:p w14:paraId="29661975" w14:textId="34B3BA4D" w:rsidR="00AF2647" w:rsidRPr="007A1A74" w:rsidRDefault="00AF2647" w:rsidP="00AF2647">
      <w:pPr>
        <w:numPr>
          <w:ilvl w:val="0"/>
          <w:numId w:val="30"/>
        </w:numPr>
        <w:rPr>
          <w:b/>
          <w:bCs/>
          <w:sz w:val="24"/>
        </w:rPr>
      </w:pPr>
      <w:r w:rsidRPr="007A1A74">
        <w:rPr>
          <w:rFonts w:hint="eastAsia"/>
          <w:b/>
          <w:bCs/>
          <w:sz w:val="24"/>
        </w:rPr>
        <w:t>C</w:t>
      </w:r>
      <w:r w:rsidRPr="007A1A74">
        <w:rPr>
          <w:b/>
          <w:bCs/>
          <w:sz w:val="24"/>
        </w:rPr>
        <w:t xml:space="preserve">lient </w:t>
      </w:r>
      <w:r w:rsidRPr="007A1A74">
        <w:rPr>
          <w:rFonts w:hint="eastAsia"/>
          <w:b/>
          <w:bCs/>
          <w:sz w:val="24"/>
        </w:rPr>
        <w:t>는</w:t>
      </w:r>
      <w:r w:rsidRPr="007A1A74">
        <w:rPr>
          <w:rFonts w:hint="eastAsia"/>
          <w:b/>
          <w:bCs/>
          <w:sz w:val="24"/>
        </w:rPr>
        <w:t xml:space="preserve"> </w:t>
      </w:r>
      <w:r w:rsidRPr="007A1A74">
        <w:rPr>
          <w:rFonts w:hint="eastAsia"/>
          <w:b/>
          <w:bCs/>
          <w:sz w:val="24"/>
        </w:rPr>
        <w:t>백</w:t>
      </w:r>
      <w:r w:rsidRPr="007A1A74">
        <w:rPr>
          <w:rFonts w:hint="eastAsia"/>
          <w:b/>
          <w:bCs/>
          <w:sz w:val="24"/>
        </w:rPr>
        <w:t xml:space="preserve"> </w:t>
      </w:r>
      <w:r w:rsidRPr="007A1A74">
        <w:rPr>
          <w:rFonts w:hint="eastAsia"/>
          <w:b/>
          <w:bCs/>
          <w:sz w:val="24"/>
        </w:rPr>
        <w:t>돌을</w:t>
      </w:r>
      <w:r w:rsidRPr="007A1A74">
        <w:rPr>
          <w:rFonts w:hint="eastAsia"/>
          <w:b/>
          <w:bCs/>
          <w:sz w:val="24"/>
        </w:rPr>
        <w:t xml:space="preserve"> </w:t>
      </w:r>
      <w:r w:rsidRPr="007A1A74">
        <w:rPr>
          <w:rFonts w:hint="eastAsia"/>
          <w:b/>
          <w:bCs/>
          <w:sz w:val="24"/>
        </w:rPr>
        <w:t>플레이하며</w:t>
      </w:r>
      <w:r w:rsidRPr="007A1A74">
        <w:rPr>
          <w:rFonts w:hint="eastAsia"/>
          <w:b/>
          <w:bCs/>
          <w:sz w:val="24"/>
        </w:rPr>
        <w:t>,</w:t>
      </w:r>
      <w:r w:rsidRPr="007A1A74">
        <w:rPr>
          <w:b/>
          <w:bCs/>
          <w:sz w:val="24"/>
        </w:rPr>
        <w:t xml:space="preserve"> </w:t>
      </w:r>
      <w:r w:rsidRPr="007A1A74">
        <w:rPr>
          <w:rFonts w:hint="eastAsia"/>
          <w:b/>
          <w:bCs/>
          <w:sz w:val="24"/>
        </w:rPr>
        <w:t>S</w:t>
      </w:r>
      <w:r w:rsidRPr="007A1A74">
        <w:rPr>
          <w:b/>
          <w:bCs/>
          <w:sz w:val="24"/>
        </w:rPr>
        <w:t>er</w:t>
      </w:r>
      <w:r w:rsidRPr="007A1A74">
        <w:rPr>
          <w:rFonts w:hint="eastAsia"/>
          <w:b/>
          <w:bCs/>
          <w:sz w:val="24"/>
        </w:rPr>
        <w:t>v</w:t>
      </w:r>
      <w:r w:rsidRPr="007A1A74">
        <w:rPr>
          <w:b/>
          <w:bCs/>
          <w:sz w:val="24"/>
        </w:rPr>
        <w:t>er</w:t>
      </w:r>
      <w:r w:rsidRPr="007A1A74">
        <w:rPr>
          <w:rFonts w:hint="eastAsia"/>
          <w:b/>
          <w:bCs/>
          <w:sz w:val="24"/>
        </w:rPr>
        <w:t>와</w:t>
      </w:r>
      <w:r w:rsidRPr="007A1A74">
        <w:rPr>
          <w:rFonts w:hint="eastAsia"/>
          <w:b/>
          <w:bCs/>
          <w:sz w:val="24"/>
        </w:rPr>
        <w:t xml:space="preserve"> </w:t>
      </w:r>
      <w:r w:rsidRPr="007A1A74">
        <w:rPr>
          <w:rFonts w:hint="eastAsia"/>
          <w:b/>
          <w:bCs/>
          <w:sz w:val="24"/>
        </w:rPr>
        <w:t>마찬가지로</w:t>
      </w:r>
      <w:r w:rsidRPr="007A1A74">
        <w:rPr>
          <w:b/>
          <w:bCs/>
          <w:sz w:val="24"/>
        </w:rPr>
        <w:t xml:space="preserve"> </w:t>
      </w:r>
      <w:r w:rsidRPr="007A1A74">
        <w:rPr>
          <w:rFonts w:hint="eastAsia"/>
          <w:b/>
          <w:bCs/>
          <w:sz w:val="24"/>
        </w:rPr>
        <w:t>방향키를</w:t>
      </w:r>
      <w:r w:rsidRPr="007A1A74">
        <w:rPr>
          <w:rFonts w:hint="eastAsia"/>
          <w:b/>
          <w:bCs/>
          <w:sz w:val="24"/>
        </w:rPr>
        <w:t xml:space="preserve"> </w:t>
      </w:r>
      <w:r w:rsidRPr="007A1A74">
        <w:rPr>
          <w:rFonts w:hint="eastAsia"/>
          <w:b/>
          <w:bCs/>
          <w:sz w:val="24"/>
        </w:rPr>
        <w:t>통해</w:t>
      </w:r>
      <w:r w:rsidRPr="007A1A74">
        <w:rPr>
          <w:rFonts w:hint="eastAsia"/>
          <w:b/>
          <w:bCs/>
          <w:sz w:val="24"/>
        </w:rPr>
        <w:t xml:space="preserve"> </w:t>
      </w:r>
      <w:r w:rsidRPr="007A1A74">
        <w:rPr>
          <w:rFonts w:hint="eastAsia"/>
          <w:b/>
          <w:bCs/>
          <w:sz w:val="24"/>
        </w:rPr>
        <w:t>바둑돌을</w:t>
      </w:r>
      <w:r w:rsidRPr="007A1A74">
        <w:rPr>
          <w:rFonts w:hint="eastAsia"/>
          <w:b/>
          <w:bCs/>
          <w:sz w:val="24"/>
        </w:rPr>
        <w:t xml:space="preserve"> </w:t>
      </w:r>
      <w:r w:rsidRPr="007A1A74">
        <w:rPr>
          <w:rFonts w:hint="eastAsia"/>
          <w:b/>
          <w:bCs/>
          <w:sz w:val="24"/>
        </w:rPr>
        <w:t>놓을</w:t>
      </w:r>
      <w:r w:rsidRPr="007A1A74">
        <w:rPr>
          <w:rFonts w:hint="eastAsia"/>
          <w:b/>
          <w:bCs/>
          <w:sz w:val="24"/>
        </w:rPr>
        <w:t xml:space="preserve"> </w:t>
      </w:r>
      <w:r w:rsidRPr="007A1A74">
        <w:rPr>
          <w:rFonts w:hint="eastAsia"/>
          <w:b/>
          <w:bCs/>
          <w:sz w:val="24"/>
        </w:rPr>
        <w:t>위치를</w:t>
      </w:r>
      <w:r w:rsidRPr="007A1A74">
        <w:rPr>
          <w:rFonts w:hint="eastAsia"/>
          <w:b/>
          <w:bCs/>
          <w:sz w:val="24"/>
        </w:rPr>
        <w:t xml:space="preserve"> </w:t>
      </w:r>
      <w:r w:rsidRPr="007A1A74">
        <w:rPr>
          <w:rFonts w:hint="eastAsia"/>
          <w:b/>
          <w:bCs/>
          <w:sz w:val="24"/>
        </w:rPr>
        <w:t>선정하고</w:t>
      </w:r>
      <w:r w:rsidRPr="007A1A74">
        <w:rPr>
          <w:b/>
          <w:bCs/>
          <w:sz w:val="24"/>
        </w:rPr>
        <w:t>, Space Bar</w:t>
      </w:r>
      <w:r w:rsidRPr="007A1A74">
        <w:rPr>
          <w:rFonts w:hint="eastAsia"/>
          <w:b/>
          <w:bCs/>
          <w:sz w:val="24"/>
        </w:rPr>
        <w:t>을</w:t>
      </w:r>
      <w:r w:rsidRPr="007A1A74">
        <w:rPr>
          <w:rFonts w:hint="eastAsia"/>
          <w:b/>
          <w:bCs/>
          <w:sz w:val="24"/>
        </w:rPr>
        <w:t xml:space="preserve"> </w:t>
      </w:r>
      <w:r w:rsidRPr="007A1A74">
        <w:rPr>
          <w:rFonts w:hint="eastAsia"/>
          <w:b/>
          <w:bCs/>
          <w:sz w:val="24"/>
        </w:rPr>
        <w:t>입력하면</w:t>
      </w:r>
      <w:r w:rsidRPr="007A1A74">
        <w:rPr>
          <w:rFonts w:hint="eastAsia"/>
          <w:b/>
          <w:bCs/>
          <w:sz w:val="24"/>
        </w:rPr>
        <w:t xml:space="preserve"> </w:t>
      </w:r>
      <w:r w:rsidRPr="007A1A74">
        <w:rPr>
          <w:rFonts w:hint="eastAsia"/>
          <w:b/>
          <w:bCs/>
          <w:sz w:val="24"/>
        </w:rPr>
        <w:t>돌이</w:t>
      </w:r>
      <w:r w:rsidRPr="007A1A74">
        <w:rPr>
          <w:rFonts w:hint="eastAsia"/>
          <w:b/>
          <w:bCs/>
          <w:sz w:val="24"/>
        </w:rPr>
        <w:t xml:space="preserve"> </w:t>
      </w:r>
      <w:r w:rsidRPr="007A1A74">
        <w:rPr>
          <w:rFonts w:hint="eastAsia"/>
          <w:b/>
          <w:bCs/>
          <w:sz w:val="24"/>
        </w:rPr>
        <w:t>놓아지며</w:t>
      </w:r>
      <w:r w:rsidRPr="007A1A74">
        <w:rPr>
          <w:rFonts w:hint="eastAsia"/>
          <w:b/>
          <w:bCs/>
          <w:sz w:val="24"/>
        </w:rPr>
        <w:t>,</w:t>
      </w:r>
      <w:r w:rsidRPr="007A1A74">
        <w:rPr>
          <w:b/>
          <w:bCs/>
          <w:sz w:val="24"/>
        </w:rPr>
        <w:t xml:space="preserve"> Server</w:t>
      </w:r>
      <w:r w:rsidRPr="007A1A74">
        <w:rPr>
          <w:rFonts w:hint="eastAsia"/>
          <w:b/>
          <w:bCs/>
          <w:sz w:val="24"/>
        </w:rPr>
        <w:t>에게</w:t>
      </w:r>
      <w:r w:rsidRPr="007A1A74">
        <w:rPr>
          <w:rFonts w:hint="eastAsia"/>
          <w:b/>
          <w:bCs/>
          <w:sz w:val="24"/>
        </w:rPr>
        <w:t xml:space="preserve"> </w:t>
      </w:r>
      <w:r w:rsidRPr="007A1A74">
        <w:rPr>
          <w:rFonts w:hint="eastAsia"/>
          <w:b/>
          <w:bCs/>
          <w:sz w:val="24"/>
        </w:rPr>
        <w:t>턴을</w:t>
      </w:r>
      <w:r w:rsidRPr="007A1A74">
        <w:rPr>
          <w:rFonts w:hint="eastAsia"/>
          <w:b/>
          <w:bCs/>
          <w:sz w:val="24"/>
        </w:rPr>
        <w:t xml:space="preserve"> </w:t>
      </w:r>
      <w:r w:rsidRPr="007A1A74">
        <w:rPr>
          <w:rFonts w:hint="eastAsia"/>
          <w:b/>
          <w:bCs/>
          <w:sz w:val="24"/>
        </w:rPr>
        <w:t>넘긴다</w:t>
      </w:r>
      <w:r w:rsidRPr="007A1A74">
        <w:rPr>
          <w:rFonts w:hint="eastAsia"/>
          <w:b/>
          <w:bCs/>
          <w:sz w:val="24"/>
        </w:rPr>
        <w:t>.</w:t>
      </w:r>
    </w:p>
    <w:p w14:paraId="6DFEFB35" w14:textId="77777777" w:rsidR="007A1A74" w:rsidRPr="007A1A74" w:rsidRDefault="007A1A74" w:rsidP="007A1A74">
      <w:pPr>
        <w:ind w:left="760"/>
        <w:rPr>
          <w:b/>
          <w:bCs/>
          <w:sz w:val="24"/>
        </w:rPr>
      </w:pPr>
    </w:p>
    <w:p w14:paraId="3EBE05C6" w14:textId="0DB5645D" w:rsidR="00357453" w:rsidRPr="007A1A74" w:rsidRDefault="00AF2647" w:rsidP="00AF2647">
      <w:pPr>
        <w:numPr>
          <w:ilvl w:val="0"/>
          <w:numId w:val="30"/>
        </w:numPr>
        <w:rPr>
          <w:b/>
          <w:bCs/>
          <w:sz w:val="24"/>
        </w:rPr>
      </w:pPr>
      <w:r w:rsidRPr="007A1A74">
        <w:rPr>
          <w:rFonts w:hint="eastAsia"/>
          <w:b/>
          <w:bCs/>
          <w:sz w:val="24"/>
        </w:rPr>
        <w:t>게임은</w:t>
      </w:r>
      <w:r w:rsidRPr="007A1A74">
        <w:rPr>
          <w:rFonts w:hint="eastAsia"/>
          <w:b/>
          <w:bCs/>
          <w:sz w:val="24"/>
        </w:rPr>
        <w:t xml:space="preserve"> </w:t>
      </w:r>
      <w:r w:rsidRPr="007A1A74">
        <w:rPr>
          <w:rFonts w:hint="eastAsia"/>
          <w:b/>
          <w:bCs/>
          <w:sz w:val="24"/>
        </w:rPr>
        <w:t>기존</w:t>
      </w:r>
      <w:r w:rsidRPr="007A1A74">
        <w:rPr>
          <w:rFonts w:hint="eastAsia"/>
          <w:b/>
          <w:bCs/>
          <w:sz w:val="24"/>
        </w:rPr>
        <w:t xml:space="preserve"> </w:t>
      </w:r>
      <w:r w:rsidRPr="007A1A74">
        <w:rPr>
          <w:rFonts w:hint="eastAsia"/>
          <w:b/>
          <w:bCs/>
          <w:sz w:val="24"/>
        </w:rPr>
        <w:t>오목</w:t>
      </w:r>
      <w:r w:rsidRPr="007A1A74">
        <w:rPr>
          <w:rFonts w:hint="eastAsia"/>
          <w:b/>
          <w:bCs/>
          <w:sz w:val="24"/>
        </w:rPr>
        <w:t xml:space="preserve"> </w:t>
      </w:r>
      <w:r w:rsidRPr="007A1A74">
        <w:rPr>
          <w:rFonts w:hint="eastAsia"/>
          <w:b/>
          <w:bCs/>
          <w:sz w:val="24"/>
        </w:rPr>
        <w:t>룰과</w:t>
      </w:r>
      <w:r w:rsidRPr="007A1A74">
        <w:rPr>
          <w:rFonts w:hint="eastAsia"/>
          <w:b/>
          <w:bCs/>
          <w:sz w:val="24"/>
        </w:rPr>
        <w:t xml:space="preserve"> </w:t>
      </w:r>
      <w:r w:rsidRPr="007A1A74">
        <w:rPr>
          <w:rFonts w:hint="eastAsia"/>
          <w:b/>
          <w:bCs/>
          <w:sz w:val="24"/>
        </w:rPr>
        <w:t>동일하게</w:t>
      </w:r>
      <w:r w:rsidRPr="007A1A74">
        <w:rPr>
          <w:rFonts w:hint="eastAsia"/>
          <w:b/>
          <w:bCs/>
          <w:sz w:val="24"/>
        </w:rPr>
        <w:t xml:space="preserve"> </w:t>
      </w:r>
      <w:r w:rsidRPr="007A1A74">
        <w:rPr>
          <w:rFonts w:hint="eastAsia"/>
          <w:b/>
          <w:bCs/>
          <w:sz w:val="24"/>
        </w:rPr>
        <w:t>흑</w:t>
      </w:r>
      <w:r w:rsidRPr="007A1A74">
        <w:rPr>
          <w:rFonts w:hint="eastAsia"/>
          <w:b/>
          <w:bCs/>
          <w:sz w:val="24"/>
        </w:rPr>
        <w:t>,</w:t>
      </w:r>
      <w:r w:rsidRPr="007A1A74">
        <w:rPr>
          <w:rFonts w:hint="eastAsia"/>
          <w:b/>
          <w:bCs/>
          <w:sz w:val="24"/>
        </w:rPr>
        <w:t>백</w:t>
      </w:r>
      <w:r w:rsidRPr="007A1A74">
        <w:rPr>
          <w:rFonts w:hint="eastAsia"/>
          <w:b/>
          <w:bCs/>
          <w:sz w:val="24"/>
        </w:rPr>
        <w:t xml:space="preserve"> </w:t>
      </w:r>
      <w:r w:rsidRPr="007A1A74">
        <w:rPr>
          <w:rFonts w:hint="eastAsia"/>
          <w:b/>
          <w:bCs/>
          <w:sz w:val="24"/>
        </w:rPr>
        <w:t>돌</w:t>
      </w:r>
      <w:r w:rsidRPr="007A1A74">
        <w:rPr>
          <w:b/>
          <w:bCs/>
          <w:sz w:val="24"/>
        </w:rPr>
        <w:t xml:space="preserve"> 5</w:t>
      </w:r>
      <w:r w:rsidRPr="007A1A74">
        <w:rPr>
          <w:rFonts w:hint="eastAsia"/>
          <w:b/>
          <w:bCs/>
          <w:sz w:val="24"/>
        </w:rPr>
        <w:t>개를</w:t>
      </w:r>
      <w:r w:rsidRPr="007A1A74">
        <w:rPr>
          <w:rFonts w:hint="eastAsia"/>
          <w:b/>
          <w:bCs/>
          <w:sz w:val="24"/>
        </w:rPr>
        <w:t xml:space="preserve"> </w:t>
      </w:r>
      <w:r w:rsidRPr="007A1A74">
        <w:rPr>
          <w:rFonts w:hint="eastAsia"/>
          <w:b/>
          <w:bCs/>
          <w:sz w:val="24"/>
        </w:rPr>
        <w:t>먼저</w:t>
      </w:r>
      <w:r w:rsidRPr="007A1A74">
        <w:rPr>
          <w:rFonts w:hint="eastAsia"/>
          <w:b/>
          <w:bCs/>
          <w:sz w:val="24"/>
        </w:rPr>
        <w:t xml:space="preserve"> </w:t>
      </w:r>
      <w:r w:rsidRPr="007A1A74">
        <w:rPr>
          <w:rFonts w:hint="eastAsia"/>
          <w:b/>
          <w:bCs/>
          <w:sz w:val="24"/>
        </w:rPr>
        <w:t>연속적인</w:t>
      </w:r>
      <w:r w:rsidRPr="007A1A74">
        <w:rPr>
          <w:rFonts w:hint="eastAsia"/>
          <w:b/>
          <w:bCs/>
          <w:sz w:val="24"/>
        </w:rPr>
        <w:t xml:space="preserve"> </w:t>
      </w:r>
      <w:r w:rsidRPr="007A1A74">
        <w:rPr>
          <w:rFonts w:hint="eastAsia"/>
          <w:b/>
          <w:bCs/>
          <w:sz w:val="24"/>
        </w:rPr>
        <w:t>위치에</w:t>
      </w:r>
      <w:r w:rsidRPr="007A1A74">
        <w:rPr>
          <w:rFonts w:hint="eastAsia"/>
          <w:b/>
          <w:bCs/>
          <w:sz w:val="24"/>
        </w:rPr>
        <w:t xml:space="preserve"> </w:t>
      </w:r>
      <w:r w:rsidRPr="007A1A74">
        <w:rPr>
          <w:rFonts w:hint="eastAsia"/>
          <w:b/>
          <w:bCs/>
          <w:sz w:val="24"/>
        </w:rPr>
        <w:t>놓은</w:t>
      </w:r>
      <w:r w:rsidRPr="007A1A74">
        <w:rPr>
          <w:rFonts w:hint="eastAsia"/>
          <w:b/>
          <w:bCs/>
          <w:sz w:val="24"/>
        </w:rPr>
        <w:t xml:space="preserve"> </w:t>
      </w:r>
      <w:r w:rsidRPr="007A1A74">
        <w:rPr>
          <w:rFonts w:hint="eastAsia"/>
          <w:b/>
          <w:bCs/>
          <w:sz w:val="24"/>
        </w:rPr>
        <w:t>사람이</w:t>
      </w:r>
      <w:r w:rsidRPr="007A1A74">
        <w:rPr>
          <w:rFonts w:hint="eastAsia"/>
          <w:b/>
          <w:bCs/>
          <w:sz w:val="24"/>
        </w:rPr>
        <w:t xml:space="preserve"> </w:t>
      </w:r>
      <w:r w:rsidRPr="007A1A74">
        <w:rPr>
          <w:rFonts w:hint="eastAsia"/>
          <w:b/>
          <w:bCs/>
          <w:sz w:val="24"/>
        </w:rPr>
        <w:t>승리하게</w:t>
      </w:r>
      <w:r w:rsidRPr="007A1A74">
        <w:rPr>
          <w:rFonts w:hint="eastAsia"/>
          <w:b/>
          <w:bCs/>
          <w:sz w:val="24"/>
        </w:rPr>
        <w:t xml:space="preserve"> </w:t>
      </w:r>
      <w:r w:rsidRPr="007A1A74">
        <w:rPr>
          <w:rFonts w:hint="eastAsia"/>
          <w:b/>
          <w:bCs/>
          <w:sz w:val="24"/>
        </w:rPr>
        <w:t>된다</w:t>
      </w:r>
      <w:r w:rsidRPr="007A1A74">
        <w:rPr>
          <w:rFonts w:hint="eastAsia"/>
          <w:b/>
          <w:bCs/>
          <w:sz w:val="24"/>
        </w:rPr>
        <w:t>.</w:t>
      </w:r>
    </w:p>
    <w:p w14:paraId="02D807E6" w14:textId="77777777" w:rsidR="007A1A74" w:rsidRPr="007A1A74" w:rsidRDefault="007A1A74" w:rsidP="007A1A74">
      <w:pPr>
        <w:ind w:left="760"/>
        <w:rPr>
          <w:b/>
          <w:bCs/>
          <w:sz w:val="24"/>
        </w:rPr>
      </w:pPr>
    </w:p>
    <w:p w14:paraId="6B090033" w14:textId="1F3D450A" w:rsidR="00AF2647" w:rsidRPr="007A1A74" w:rsidRDefault="00AF2647" w:rsidP="00AF2647">
      <w:pPr>
        <w:numPr>
          <w:ilvl w:val="0"/>
          <w:numId w:val="30"/>
        </w:numPr>
        <w:rPr>
          <w:b/>
          <w:bCs/>
          <w:sz w:val="24"/>
        </w:rPr>
      </w:pPr>
      <w:r w:rsidRPr="007A1A74">
        <w:rPr>
          <w:b/>
          <w:bCs/>
          <w:sz w:val="24"/>
        </w:rPr>
        <w:t xml:space="preserve">Server </w:t>
      </w:r>
      <w:r w:rsidRPr="007A1A74">
        <w:rPr>
          <w:rFonts w:hint="eastAsia"/>
          <w:b/>
          <w:bCs/>
          <w:sz w:val="24"/>
        </w:rPr>
        <w:t>또는</w:t>
      </w:r>
      <w:r w:rsidRPr="007A1A74">
        <w:rPr>
          <w:rFonts w:hint="eastAsia"/>
          <w:b/>
          <w:bCs/>
          <w:sz w:val="24"/>
        </w:rPr>
        <w:t xml:space="preserve"> </w:t>
      </w:r>
      <w:r w:rsidRPr="007A1A74">
        <w:rPr>
          <w:b/>
          <w:bCs/>
          <w:sz w:val="24"/>
        </w:rPr>
        <w:t xml:space="preserve">Client </w:t>
      </w:r>
      <w:r w:rsidRPr="007A1A74">
        <w:rPr>
          <w:rFonts w:hint="eastAsia"/>
          <w:b/>
          <w:bCs/>
          <w:sz w:val="24"/>
        </w:rPr>
        <w:t>가</w:t>
      </w:r>
      <w:r w:rsidRPr="007A1A74">
        <w:rPr>
          <w:rFonts w:hint="eastAsia"/>
          <w:b/>
          <w:bCs/>
          <w:sz w:val="24"/>
        </w:rPr>
        <w:t xml:space="preserve"> </w:t>
      </w:r>
      <w:r w:rsidRPr="007A1A74">
        <w:rPr>
          <w:rFonts w:hint="eastAsia"/>
          <w:b/>
          <w:bCs/>
          <w:sz w:val="24"/>
        </w:rPr>
        <w:t>게임을</w:t>
      </w:r>
      <w:r w:rsidRPr="007A1A74">
        <w:rPr>
          <w:rFonts w:hint="eastAsia"/>
          <w:b/>
          <w:bCs/>
          <w:sz w:val="24"/>
        </w:rPr>
        <w:t xml:space="preserve"> </w:t>
      </w:r>
      <w:r w:rsidRPr="007A1A74">
        <w:rPr>
          <w:rFonts w:hint="eastAsia"/>
          <w:b/>
          <w:bCs/>
          <w:sz w:val="24"/>
        </w:rPr>
        <w:t>승리하게</w:t>
      </w:r>
      <w:r w:rsidRPr="007A1A74">
        <w:rPr>
          <w:rFonts w:hint="eastAsia"/>
          <w:b/>
          <w:bCs/>
          <w:sz w:val="24"/>
        </w:rPr>
        <w:t xml:space="preserve"> </w:t>
      </w:r>
      <w:r w:rsidRPr="007A1A74">
        <w:rPr>
          <w:rFonts w:hint="eastAsia"/>
          <w:b/>
          <w:bCs/>
          <w:sz w:val="24"/>
        </w:rPr>
        <w:t>되면</w:t>
      </w:r>
      <w:r w:rsidR="007A1A74" w:rsidRPr="007A1A74">
        <w:rPr>
          <w:b/>
          <w:bCs/>
          <w:sz w:val="24"/>
        </w:rPr>
        <w:t xml:space="preserve">, </w:t>
      </w:r>
      <w:r w:rsidR="007A1A74" w:rsidRPr="007A1A74">
        <w:rPr>
          <w:rFonts w:hint="eastAsia"/>
          <w:b/>
          <w:bCs/>
          <w:sz w:val="24"/>
        </w:rPr>
        <w:t>어떤</w:t>
      </w:r>
      <w:r w:rsidR="007A1A74" w:rsidRPr="007A1A74">
        <w:rPr>
          <w:rFonts w:hint="eastAsia"/>
          <w:b/>
          <w:bCs/>
          <w:sz w:val="24"/>
        </w:rPr>
        <w:t xml:space="preserve"> </w:t>
      </w:r>
      <w:r w:rsidR="007A1A74" w:rsidRPr="007A1A74">
        <w:rPr>
          <w:rFonts w:hint="eastAsia"/>
          <w:b/>
          <w:bCs/>
          <w:sz w:val="24"/>
        </w:rPr>
        <w:t>쪽이</w:t>
      </w:r>
      <w:r w:rsidR="007A1A74" w:rsidRPr="007A1A74">
        <w:rPr>
          <w:rFonts w:hint="eastAsia"/>
          <w:b/>
          <w:bCs/>
          <w:sz w:val="24"/>
        </w:rPr>
        <w:t xml:space="preserve"> </w:t>
      </w:r>
      <w:r w:rsidR="007A1A74" w:rsidRPr="007A1A74">
        <w:rPr>
          <w:rFonts w:hint="eastAsia"/>
          <w:b/>
          <w:bCs/>
          <w:sz w:val="24"/>
        </w:rPr>
        <w:t>승리하였다</w:t>
      </w:r>
      <w:r w:rsidR="007A1A74" w:rsidRPr="007A1A74">
        <w:rPr>
          <w:rFonts w:hint="eastAsia"/>
          <w:b/>
          <w:bCs/>
          <w:sz w:val="24"/>
        </w:rPr>
        <w:t xml:space="preserve"> </w:t>
      </w:r>
      <w:r w:rsidR="007A1A74" w:rsidRPr="007A1A74">
        <w:rPr>
          <w:rFonts w:hint="eastAsia"/>
          <w:b/>
          <w:bCs/>
          <w:sz w:val="24"/>
        </w:rPr>
        <w:t>라는</w:t>
      </w:r>
      <w:r w:rsidR="007A1A74" w:rsidRPr="007A1A74">
        <w:rPr>
          <w:rFonts w:hint="eastAsia"/>
          <w:b/>
          <w:bCs/>
          <w:sz w:val="24"/>
        </w:rPr>
        <w:t xml:space="preserve"> </w:t>
      </w:r>
      <w:r w:rsidR="007A1A74" w:rsidRPr="007A1A74">
        <w:rPr>
          <w:rFonts w:hint="eastAsia"/>
          <w:b/>
          <w:bCs/>
          <w:sz w:val="24"/>
        </w:rPr>
        <w:t>메시지를</w:t>
      </w:r>
      <w:r w:rsidR="007A1A74" w:rsidRPr="007A1A74">
        <w:rPr>
          <w:rFonts w:hint="eastAsia"/>
          <w:b/>
          <w:bCs/>
          <w:sz w:val="24"/>
        </w:rPr>
        <w:t xml:space="preserve"> </w:t>
      </w:r>
      <w:r w:rsidR="007A1A74" w:rsidRPr="007A1A74">
        <w:rPr>
          <w:rFonts w:hint="eastAsia"/>
          <w:b/>
          <w:bCs/>
          <w:sz w:val="24"/>
        </w:rPr>
        <w:t>양측에</w:t>
      </w:r>
      <w:r w:rsidR="007A1A74" w:rsidRPr="007A1A74">
        <w:rPr>
          <w:rFonts w:hint="eastAsia"/>
          <w:b/>
          <w:bCs/>
          <w:sz w:val="24"/>
        </w:rPr>
        <w:t xml:space="preserve"> </w:t>
      </w:r>
      <w:r w:rsidR="007A1A74" w:rsidRPr="007A1A74">
        <w:rPr>
          <w:rFonts w:hint="eastAsia"/>
          <w:b/>
          <w:bCs/>
          <w:sz w:val="24"/>
        </w:rPr>
        <w:t>띄우고</w:t>
      </w:r>
      <w:r w:rsidR="007A1A74" w:rsidRPr="007A1A74">
        <w:rPr>
          <w:rFonts w:hint="eastAsia"/>
          <w:b/>
          <w:bCs/>
          <w:sz w:val="24"/>
        </w:rPr>
        <w:t xml:space="preserve"> </w:t>
      </w:r>
      <w:r w:rsidR="007A1A74" w:rsidRPr="007A1A74">
        <w:rPr>
          <w:rFonts w:hint="eastAsia"/>
          <w:b/>
          <w:bCs/>
          <w:sz w:val="24"/>
        </w:rPr>
        <w:t>게임은</w:t>
      </w:r>
      <w:r w:rsidR="007A1A74" w:rsidRPr="007A1A74">
        <w:rPr>
          <w:rFonts w:hint="eastAsia"/>
          <w:b/>
          <w:bCs/>
          <w:sz w:val="24"/>
        </w:rPr>
        <w:t xml:space="preserve"> </w:t>
      </w:r>
      <w:r w:rsidR="007A1A74" w:rsidRPr="007A1A74">
        <w:rPr>
          <w:rFonts w:hint="eastAsia"/>
          <w:b/>
          <w:bCs/>
          <w:sz w:val="24"/>
        </w:rPr>
        <w:t>종료된다</w:t>
      </w:r>
      <w:r w:rsidR="007A1A74" w:rsidRPr="007A1A74">
        <w:rPr>
          <w:rFonts w:hint="eastAsia"/>
          <w:b/>
          <w:bCs/>
          <w:sz w:val="24"/>
        </w:rPr>
        <w:t>.</w:t>
      </w:r>
    </w:p>
    <w:p w14:paraId="02394AD6" w14:textId="3AB1FD67" w:rsidR="005A219F" w:rsidRDefault="005A219F" w:rsidP="003C1E0F">
      <w:r>
        <w:br w:type="page"/>
      </w:r>
    </w:p>
    <w:p w14:paraId="6AF89D06" w14:textId="2E1560F7" w:rsidR="005A219F" w:rsidRDefault="00D8427D" w:rsidP="00D8427D">
      <w:pPr>
        <w:pStyle w:val="1"/>
      </w:pPr>
      <w:r>
        <w:rPr>
          <w:rFonts w:hint="eastAsia"/>
        </w:rPr>
        <w:lastRenderedPageBreak/>
        <w:t>사용 예 캡처</w:t>
      </w:r>
      <w:r w:rsidR="00BB3F57">
        <w:rPr>
          <w:rFonts w:hint="eastAsia"/>
        </w:rPr>
        <w:t xml:space="preserve"> </w:t>
      </w:r>
      <w:r w:rsidR="00BB3F57">
        <w:t>(</w:t>
      </w:r>
      <w:r w:rsidR="00BB3F57">
        <w:rPr>
          <w:rFonts w:hint="eastAsia"/>
        </w:rPr>
        <w:t>녹화영상으로 추가 설명)</w:t>
      </w:r>
    </w:p>
    <w:p w14:paraId="0A3CE836" w14:textId="561DB173" w:rsidR="00316342" w:rsidRDefault="00BB3F57" w:rsidP="003C1E0F">
      <w:pPr>
        <w:rPr>
          <w:noProof/>
        </w:rPr>
      </w:pPr>
      <w:r>
        <w:rPr>
          <w:noProof/>
        </w:rPr>
        <w:drawing>
          <wp:inline distT="0" distB="0" distL="0" distR="0" wp14:anchorId="5B6D2E40" wp14:editId="048AA662">
            <wp:extent cx="5400040" cy="6286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7D4A" w14:textId="029136AD" w:rsidR="00BB3F57" w:rsidRPr="00BB3F57" w:rsidRDefault="00BB3F57" w:rsidP="003C1E0F">
      <w:pPr>
        <w:rPr>
          <w:rFonts w:hint="eastAsia"/>
          <w:b/>
          <w:bCs/>
          <w:noProof/>
          <w:szCs w:val="20"/>
        </w:rPr>
      </w:pPr>
      <w:r w:rsidRPr="00BB3F57">
        <w:rPr>
          <w:b/>
          <w:bCs/>
          <w:noProof/>
          <w:szCs w:val="20"/>
        </w:rPr>
        <w:t>Make</w:t>
      </w:r>
      <w:r w:rsidRPr="00BB3F57">
        <w:rPr>
          <w:rFonts w:hint="eastAsia"/>
          <w:b/>
          <w:bCs/>
          <w:noProof/>
          <w:szCs w:val="20"/>
        </w:rPr>
        <w:t>를</w:t>
      </w:r>
      <w:r w:rsidRPr="00BB3F57">
        <w:rPr>
          <w:rFonts w:hint="eastAsia"/>
          <w:b/>
          <w:bCs/>
          <w:noProof/>
          <w:szCs w:val="20"/>
        </w:rPr>
        <w:t xml:space="preserve"> </w:t>
      </w:r>
      <w:r w:rsidRPr="00BB3F57">
        <w:rPr>
          <w:rFonts w:hint="eastAsia"/>
          <w:b/>
          <w:bCs/>
          <w:noProof/>
          <w:szCs w:val="20"/>
        </w:rPr>
        <w:t>사용해</w:t>
      </w:r>
      <w:r w:rsidRPr="00BB3F57">
        <w:rPr>
          <w:rFonts w:hint="eastAsia"/>
          <w:b/>
          <w:bCs/>
          <w:noProof/>
          <w:szCs w:val="20"/>
        </w:rPr>
        <w:t xml:space="preserve"> </w:t>
      </w:r>
      <w:r w:rsidRPr="00BB3F57">
        <w:rPr>
          <w:b/>
          <w:bCs/>
          <w:noProof/>
          <w:szCs w:val="20"/>
        </w:rPr>
        <w:t>Server.c</w:t>
      </w:r>
      <w:r w:rsidRPr="00BB3F57">
        <w:rPr>
          <w:rFonts w:hint="eastAsia"/>
          <w:b/>
          <w:bCs/>
          <w:noProof/>
          <w:szCs w:val="20"/>
        </w:rPr>
        <w:t xml:space="preserve"> </w:t>
      </w:r>
      <w:r w:rsidRPr="00BB3F57">
        <w:rPr>
          <w:rFonts w:hint="eastAsia"/>
          <w:b/>
          <w:bCs/>
          <w:noProof/>
          <w:szCs w:val="20"/>
        </w:rPr>
        <w:t>와</w:t>
      </w:r>
      <w:r w:rsidRPr="00BB3F57">
        <w:rPr>
          <w:rFonts w:hint="eastAsia"/>
          <w:b/>
          <w:bCs/>
          <w:noProof/>
          <w:szCs w:val="20"/>
        </w:rPr>
        <w:t xml:space="preserve"> </w:t>
      </w:r>
      <w:r w:rsidRPr="00BB3F57">
        <w:rPr>
          <w:b/>
          <w:bCs/>
          <w:noProof/>
          <w:szCs w:val="20"/>
        </w:rPr>
        <w:t>Client.c</w:t>
      </w:r>
      <w:r w:rsidRPr="00BB3F57">
        <w:rPr>
          <w:rFonts w:hint="eastAsia"/>
          <w:b/>
          <w:bCs/>
          <w:noProof/>
          <w:szCs w:val="20"/>
        </w:rPr>
        <w:t xml:space="preserve"> </w:t>
      </w:r>
      <w:r w:rsidRPr="00BB3F57">
        <w:rPr>
          <w:rFonts w:hint="eastAsia"/>
          <w:b/>
          <w:bCs/>
          <w:noProof/>
          <w:szCs w:val="20"/>
        </w:rPr>
        <w:t>를</w:t>
      </w:r>
      <w:r w:rsidRPr="00BB3F57">
        <w:rPr>
          <w:rFonts w:hint="eastAsia"/>
          <w:b/>
          <w:bCs/>
          <w:noProof/>
          <w:szCs w:val="20"/>
        </w:rPr>
        <w:t xml:space="preserve"> </w:t>
      </w:r>
      <w:r w:rsidRPr="00BB3F57">
        <w:rPr>
          <w:rFonts w:hint="eastAsia"/>
          <w:b/>
          <w:bCs/>
          <w:noProof/>
          <w:szCs w:val="20"/>
        </w:rPr>
        <w:t>컴파일</w:t>
      </w:r>
    </w:p>
    <w:p w14:paraId="36DF5F36" w14:textId="0DBC02E6" w:rsidR="00316342" w:rsidRDefault="00362469" w:rsidP="00D8427D">
      <w:pPr>
        <w:rPr>
          <w:noProof/>
        </w:rPr>
      </w:pPr>
      <w:r w:rsidRPr="00074E1C">
        <w:rPr>
          <w:noProof/>
        </w:rPr>
        <w:drawing>
          <wp:inline distT="0" distB="0" distL="0" distR="0" wp14:anchorId="040C44A3" wp14:editId="45EF7082">
            <wp:extent cx="4943475" cy="1600200"/>
            <wp:effectExtent l="0" t="0" r="0" b="0"/>
            <wp:docPr id="3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E77F7" w14:textId="1B1FFA5C" w:rsidR="00316342" w:rsidRDefault="00362469" w:rsidP="00D8427D">
      <w:pPr>
        <w:rPr>
          <w:noProof/>
        </w:rPr>
      </w:pPr>
      <w:r w:rsidRPr="00074E1C">
        <w:rPr>
          <w:noProof/>
        </w:rPr>
        <w:drawing>
          <wp:inline distT="0" distB="0" distL="0" distR="0" wp14:anchorId="20A42457" wp14:editId="57600EAD">
            <wp:extent cx="4953000" cy="1514475"/>
            <wp:effectExtent l="0" t="0" r="0" b="0"/>
            <wp:docPr id="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B5B63" w14:textId="222E8F06" w:rsidR="00316342" w:rsidRDefault="00362469" w:rsidP="00D8427D">
      <w:pPr>
        <w:rPr>
          <w:noProof/>
        </w:rPr>
      </w:pPr>
      <w:r w:rsidRPr="00074E1C">
        <w:rPr>
          <w:noProof/>
        </w:rPr>
        <w:drawing>
          <wp:inline distT="0" distB="0" distL="0" distR="0" wp14:anchorId="5F18EFAA" wp14:editId="10D6F981">
            <wp:extent cx="4972050" cy="1676400"/>
            <wp:effectExtent l="0" t="0" r="0" b="0"/>
            <wp:docPr id="3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7593C" w14:textId="1DC9C880" w:rsidR="00316342" w:rsidRPr="000578B6" w:rsidRDefault="00362469" w:rsidP="00D8427D">
      <w:r w:rsidRPr="00074E1C">
        <w:rPr>
          <w:noProof/>
        </w:rPr>
        <w:drawing>
          <wp:inline distT="0" distB="0" distL="0" distR="0" wp14:anchorId="4D32F037" wp14:editId="70AFA7EB">
            <wp:extent cx="5000625" cy="1628775"/>
            <wp:effectExtent l="0" t="0" r="0" b="0"/>
            <wp:docPr id="4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6342" w:rsidRPr="000578B6" w:rsidSect="007E70C2">
      <w:headerReference w:type="default" r:id="rId19"/>
      <w:footerReference w:type="even" r:id="rId20"/>
      <w:footerReference w:type="default" r:id="rId21"/>
      <w:type w:val="continuous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0C629" w14:textId="77777777" w:rsidR="00DC772D" w:rsidRDefault="00DC772D">
      <w:r>
        <w:separator/>
      </w:r>
    </w:p>
    <w:p w14:paraId="30BEEED5" w14:textId="77777777" w:rsidR="00DC772D" w:rsidRDefault="00DC772D"/>
    <w:p w14:paraId="27DD3659" w14:textId="77777777" w:rsidR="00DC772D" w:rsidRDefault="00DC772D"/>
    <w:p w14:paraId="6C7ACD6B" w14:textId="77777777" w:rsidR="00DC772D" w:rsidRDefault="00DC772D"/>
  </w:endnote>
  <w:endnote w:type="continuationSeparator" w:id="0">
    <w:p w14:paraId="0C8AC684" w14:textId="77777777" w:rsidR="00DC772D" w:rsidRDefault="00DC772D">
      <w:r>
        <w:continuationSeparator/>
      </w:r>
    </w:p>
    <w:p w14:paraId="42EE806F" w14:textId="77777777" w:rsidR="00DC772D" w:rsidRDefault="00DC772D"/>
    <w:p w14:paraId="52C1EAEE" w14:textId="77777777" w:rsidR="00DC772D" w:rsidRDefault="00DC772D"/>
    <w:p w14:paraId="745E86AC" w14:textId="77777777" w:rsidR="00DC772D" w:rsidRDefault="00DC772D"/>
  </w:endnote>
  <w:endnote w:type="continuationNotice" w:id="1">
    <w:p w14:paraId="5905E9DC" w14:textId="77777777" w:rsidR="00DC772D" w:rsidRDefault="00DC77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헤드라인M">
    <w:altName w:val="HYHeadLine-Medium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altName w:val="HYGothic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한컴바탕">
    <w:altName w:val="맑은 고딕"/>
    <w:panose1 w:val="00000000000000000000"/>
    <w:charset w:val="81"/>
    <w:family w:val="auto"/>
    <w:notTrueType/>
    <w:pitch w:val="variable"/>
    <w:sig w:usb0="00000001" w:usb1="09060000" w:usb2="00000010" w:usb3="00000000" w:csb0="00080000" w:csb1="00000000"/>
  </w:font>
  <w:font w:name="Adobe 명조 Std M">
    <w:altName w:val="바탕"/>
    <w:panose1 w:val="00000000000000000000"/>
    <w:charset w:val="81"/>
    <w:family w:val="roman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E0DEF" w14:textId="77777777" w:rsidR="0003407A" w:rsidRDefault="0003407A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14:paraId="17E976B3" w14:textId="77777777" w:rsidR="0003407A" w:rsidRDefault="0003407A"/>
  <w:p w14:paraId="727B61A7" w14:textId="77777777" w:rsidR="0003407A" w:rsidRDefault="0003407A"/>
  <w:p w14:paraId="025E3F74" w14:textId="77777777" w:rsidR="0003407A" w:rsidRDefault="0003407A"/>
  <w:p w14:paraId="74B4FB50" w14:textId="77777777" w:rsidR="0003407A" w:rsidRDefault="0003407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16212" w14:textId="77777777" w:rsidR="0003407A" w:rsidRDefault="0003407A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044BE6">
      <w:rPr>
        <w:noProof/>
      </w:rPr>
      <w:t>- 1 -</w:t>
    </w:r>
    <w:r>
      <w:fldChar w:fldCharType="end"/>
    </w:r>
  </w:p>
  <w:p w14:paraId="4C5C2627" w14:textId="6F6E1FA6" w:rsidR="0003407A" w:rsidRDefault="00362469" w:rsidP="000572A8">
    <w:pPr>
      <w:tabs>
        <w:tab w:val="right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0BBE24C9" wp14:editId="12A56DB3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3810" t="0" r="0" b="0"/>
              <wp:wrapNone/>
              <wp:docPr id="3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77004F3" id="Rectangle 35" o:spid="_x0000_s1026" style="position:absolute;left:0;text-align:left;margin-left:0;margin-top:-11pt;width:423pt;height:5.6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" fillcolor="#903" stroked="f" strokecolor="blue"/>
          </w:pict>
        </mc:Fallback>
      </mc:AlternateContent>
    </w:r>
    <w:r>
      <w:rPr>
        <w:noProof/>
      </w:rPr>
      <w:drawing>
        <wp:inline distT="0" distB="0" distL="0" distR="0" wp14:anchorId="65A83B97" wp14:editId="21BB32FD">
          <wp:extent cx="2057400" cy="238125"/>
          <wp:effectExtent l="0" t="0" r="0" b="0"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3407A">
      <w:tab/>
    </w:r>
    <w:r w:rsidR="0003407A">
      <w:rPr>
        <w:rFonts w:hint="eastAsia"/>
      </w:rPr>
      <w:t>고객사</w:t>
    </w:r>
    <w:r w:rsidR="0003407A">
      <w:rPr>
        <w:rFonts w:hint="eastAsia"/>
      </w:rPr>
      <w:t xml:space="preserve"> Logo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F5214" w14:textId="77777777" w:rsidR="00DC772D" w:rsidRDefault="00DC772D">
      <w:r>
        <w:separator/>
      </w:r>
    </w:p>
    <w:p w14:paraId="5B9CC113" w14:textId="77777777" w:rsidR="00DC772D" w:rsidRDefault="00DC772D"/>
    <w:p w14:paraId="27A7E0C0" w14:textId="77777777" w:rsidR="00DC772D" w:rsidRDefault="00DC772D"/>
    <w:p w14:paraId="6E660056" w14:textId="77777777" w:rsidR="00DC772D" w:rsidRDefault="00DC772D"/>
  </w:footnote>
  <w:footnote w:type="continuationSeparator" w:id="0">
    <w:p w14:paraId="4505D857" w14:textId="77777777" w:rsidR="00DC772D" w:rsidRDefault="00DC772D">
      <w:r>
        <w:continuationSeparator/>
      </w:r>
    </w:p>
    <w:p w14:paraId="0C495395" w14:textId="77777777" w:rsidR="00DC772D" w:rsidRDefault="00DC772D"/>
    <w:p w14:paraId="741823AA" w14:textId="77777777" w:rsidR="00DC772D" w:rsidRDefault="00DC772D"/>
    <w:p w14:paraId="5D1D14DC" w14:textId="77777777" w:rsidR="00DC772D" w:rsidRDefault="00DC772D"/>
  </w:footnote>
  <w:footnote w:type="continuationNotice" w:id="1">
    <w:p w14:paraId="4B4A7F06" w14:textId="77777777" w:rsidR="00DC772D" w:rsidRDefault="00DC772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70"/>
      <w:gridCol w:w="2562"/>
      <w:gridCol w:w="1645"/>
      <w:gridCol w:w="2573"/>
    </w:tblGrid>
    <w:tr w:rsidR="001F75D9" w:rsidRPr="00D54A11" w14:paraId="23411348" w14:textId="77777777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14:paraId="5B5B11D0" w14:textId="77777777" w:rsidR="0003407A" w:rsidRPr="00D54A11" w:rsidRDefault="0003407A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14:paraId="4FC739AB" w14:textId="35FADFE0" w:rsidR="0003407A" w:rsidRPr="00D54A11" w:rsidRDefault="005D3C56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O</w:t>
          </w:r>
          <w:r>
            <w:rPr>
              <w:rFonts w:ascii="돋움" w:eastAsia="돋움" w:hAnsi="돋움"/>
            </w:rPr>
            <w:t>mok</w:t>
          </w:r>
        </w:p>
      </w:tc>
      <w:tc>
        <w:tcPr>
          <w:tcW w:w="1698" w:type="dxa"/>
          <w:shd w:val="clear" w:color="auto" w:fill="E6E6E6"/>
          <w:vAlign w:val="center"/>
        </w:tcPr>
        <w:p w14:paraId="28FC3E8C" w14:textId="77777777" w:rsidR="0003407A" w:rsidRPr="00D54A11" w:rsidRDefault="0003407A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14:paraId="6FF84A23" w14:textId="5BEB8502" w:rsidR="0003407A" w:rsidRPr="00D54A11" w:rsidRDefault="001F75D9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2</w:t>
          </w:r>
          <w:r>
            <w:rPr>
              <w:rFonts w:ascii="돋움" w:eastAsia="돋움" w:hAnsi="돋움"/>
            </w:rPr>
            <w:t>022.12.01~2022.12.</w:t>
          </w:r>
        </w:p>
      </w:tc>
    </w:tr>
    <w:tr w:rsidR="001F75D9" w:rsidRPr="00D54A11" w14:paraId="6D7B48F5" w14:textId="77777777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14:paraId="128D80A9" w14:textId="77777777" w:rsidR="0003407A" w:rsidRPr="00D54A11" w:rsidRDefault="0003407A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14:paraId="598D7C27" w14:textId="68D6D00A" w:rsidR="0003407A" w:rsidRPr="00D54A11" w:rsidRDefault="005D3C56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D</w:t>
          </w:r>
          <w:r>
            <w:rPr>
              <w:rFonts w:ascii="돋움" w:eastAsia="돋움" w:hAnsi="돋움"/>
            </w:rPr>
            <w:t>ocument</w:t>
          </w:r>
        </w:p>
      </w:tc>
      <w:tc>
        <w:tcPr>
          <w:tcW w:w="1698" w:type="dxa"/>
          <w:shd w:val="clear" w:color="auto" w:fill="E6E6E6"/>
          <w:vAlign w:val="center"/>
        </w:tcPr>
        <w:p w14:paraId="23E0DD2E" w14:textId="77777777" w:rsidR="0003407A" w:rsidRPr="00D54A11" w:rsidRDefault="0003407A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14:paraId="0491EE9A" w14:textId="6588BA22" w:rsidR="0003407A" w:rsidRPr="00D54A11" w:rsidRDefault="00510EB4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1</w:t>
          </w:r>
        </w:p>
      </w:tc>
    </w:tr>
  </w:tbl>
  <w:p w14:paraId="2DAAD5FE" w14:textId="0F32CB23" w:rsidR="0003407A" w:rsidRPr="00EF53CF" w:rsidRDefault="00362469" w:rsidP="00A358BA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603D2E2" wp14:editId="3DCD7CA0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0" t="1905" r="1270" b="0"/>
              <wp:wrapNone/>
              <wp:docPr id="4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1BACEBC" id="Rectangle 28" o:spid="_x0000_s1026" style="position:absolute;left:0;text-align:left;margin-left:-2.1pt;margin-top:8.9pt;width:428.45pt;height:8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" fillcolor="#903" stroked="f" strokecolor="blue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6283E"/>
    <w:multiLevelType w:val="hybridMultilevel"/>
    <w:tmpl w:val="C96CDFD4"/>
    <w:lvl w:ilvl="0" w:tplc="B5782DD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" w15:restartNumberingAfterBreak="0">
    <w:nsid w:val="0DB330BF"/>
    <w:multiLevelType w:val="hybridMultilevel"/>
    <w:tmpl w:val="06EAAB66"/>
    <w:lvl w:ilvl="0" w:tplc="FFFFFFFF">
      <w:start w:val="1"/>
      <w:numFmt w:val="decimal"/>
      <w:lvlText w:val="%1."/>
      <w:lvlJc w:val="left"/>
      <w:pPr>
        <w:ind w:left="760" w:hanging="36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F55680"/>
    <w:multiLevelType w:val="hybridMultilevel"/>
    <w:tmpl w:val="C3E8134A"/>
    <w:lvl w:ilvl="0" w:tplc="01009C9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" w15:restartNumberingAfterBreak="0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66D1596"/>
    <w:multiLevelType w:val="hybridMultilevel"/>
    <w:tmpl w:val="429CCC8E"/>
    <w:lvl w:ilvl="0" w:tplc="818AFA8A">
      <w:start w:val="1"/>
      <w:numFmt w:val="decimal"/>
      <w:lvlText w:val="1.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6" w15:restartNumberingAfterBreak="0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D2141F"/>
    <w:multiLevelType w:val="multilevel"/>
    <w:tmpl w:val="13CCC52A"/>
    <w:lvl w:ilvl="0">
      <w:start w:val="1"/>
      <w:numFmt w:val="decimal"/>
      <w:lvlText w:val="%1."/>
      <w:lvlJc w:val="left"/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8" w15:restartNumberingAfterBreak="0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9" w15:restartNumberingAfterBreak="0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0" w15:restartNumberingAfterBreak="0">
    <w:nsid w:val="36411FD8"/>
    <w:multiLevelType w:val="hybridMultilevel"/>
    <w:tmpl w:val="0206F39A"/>
    <w:lvl w:ilvl="0" w:tplc="8BDE288C">
      <w:start w:val="1"/>
      <w:numFmt w:val="bullet"/>
      <w:lvlText w:val="-"/>
      <w:lvlJc w:val="left"/>
      <w:pPr>
        <w:ind w:left="112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41AF1669"/>
    <w:multiLevelType w:val="hybridMultilevel"/>
    <w:tmpl w:val="03A2CF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CD6632F"/>
    <w:multiLevelType w:val="hybridMultilevel"/>
    <w:tmpl w:val="E2046358"/>
    <w:lvl w:ilvl="0" w:tplc="1EF4ED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774443C"/>
    <w:multiLevelType w:val="hybridMultilevel"/>
    <w:tmpl w:val="C7FCB5BE"/>
    <w:lvl w:ilvl="0" w:tplc="18C45A04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33C21ED"/>
    <w:multiLevelType w:val="hybridMultilevel"/>
    <w:tmpl w:val="26AAC9A4"/>
    <w:lvl w:ilvl="0" w:tplc="BDA02ED6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굴림" w:hAnsi="굴림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굴림" w:hAnsi="굴림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굴림" w:hAnsi="굴림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굴림" w:hAnsi="굴림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굴림" w:hAnsi="굴림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굴림" w:hAnsi="굴림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굴림" w:hAnsi="굴림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굴림" w:hAnsi="굴림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굴림" w:hAnsi="굴림" w:hint="default"/>
      </w:rPr>
    </w:lvl>
  </w:abstractNum>
  <w:abstractNum w:abstractNumId="16" w15:restartNumberingAfterBreak="0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7" w15:restartNumberingAfterBreak="0">
    <w:nsid w:val="7F2A5563"/>
    <w:multiLevelType w:val="hybridMultilevel"/>
    <w:tmpl w:val="9DD8EB66"/>
    <w:lvl w:ilvl="0" w:tplc="5D96A6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F7F05C3"/>
    <w:multiLevelType w:val="hybridMultilevel"/>
    <w:tmpl w:val="030E93B6"/>
    <w:lvl w:ilvl="0" w:tplc="55646D2A">
      <w:start w:val="1"/>
      <w:numFmt w:val="decimal"/>
      <w:lvlText w:val="%1."/>
      <w:lvlJc w:val="left"/>
      <w:pPr>
        <w:ind w:left="560" w:hanging="360"/>
      </w:pPr>
      <w:rPr>
        <w:rFonts w:ascii="바탕" w:eastAsia="맑은 고딕" w:hAnsi="Times New Roman" w:cs="Times New Roman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9" w15:restartNumberingAfterBreak="0">
    <w:nsid w:val="7FFA6C01"/>
    <w:multiLevelType w:val="multilevel"/>
    <w:tmpl w:val="469425F0"/>
    <w:lvl w:ilvl="0">
      <w:start w:val="1"/>
      <w:numFmt w:val="decimal"/>
      <w:pStyle w:val="1"/>
      <w:lvlText w:val="%1."/>
      <w:lvlJc w:val="left"/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2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 w16cid:durableId="452141832">
    <w:abstractNumId w:val="19"/>
  </w:num>
  <w:num w:numId="2" w16cid:durableId="852651226">
    <w:abstractNumId w:val="7"/>
  </w:num>
  <w:num w:numId="3" w16cid:durableId="1205172915">
    <w:abstractNumId w:val="13"/>
  </w:num>
  <w:num w:numId="4" w16cid:durableId="134687692">
    <w:abstractNumId w:val="3"/>
  </w:num>
  <w:num w:numId="5" w16cid:durableId="1510561862">
    <w:abstractNumId w:val="6"/>
  </w:num>
  <w:num w:numId="6" w16cid:durableId="1084110154">
    <w:abstractNumId w:val="9"/>
  </w:num>
  <w:num w:numId="7" w16cid:durableId="121966645">
    <w:abstractNumId w:val="5"/>
  </w:num>
  <w:num w:numId="8" w16cid:durableId="1772121337">
    <w:abstractNumId w:val="8"/>
  </w:num>
  <w:num w:numId="9" w16cid:durableId="1665664423">
    <w:abstractNumId w:val="16"/>
  </w:num>
  <w:num w:numId="10" w16cid:durableId="2049134828">
    <w:abstractNumId w:val="15"/>
  </w:num>
  <w:num w:numId="11" w16cid:durableId="104899060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12205109">
    <w:abstractNumId w:val="4"/>
  </w:num>
  <w:num w:numId="13" w16cid:durableId="248470540">
    <w:abstractNumId w:val="4"/>
    <w:lvlOverride w:ilvl="0">
      <w:startOverride w:val="1"/>
    </w:lvlOverride>
  </w:num>
  <w:num w:numId="14" w16cid:durableId="2028285263">
    <w:abstractNumId w:val="7"/>
    <w:lvlOverride w:ilvl="0">
      <w:startOverride w:val="1"/>
    </w:lvlOverride>
  </w:num>
  <w:num w:numId="15" w16cid:durableId="1971082407">
    <w:abstractNumId w:val="4"/>
  </w:num>
  <w:num w:numId="16" w16cid:durableId="1356418593">
    <w:abstractNumId w:val="19"/>
  </w:num>
  <w:num w:numId="17" w16cid:durableId="503672573">
    <w:abstractNumId w:val="19"/>
  </w:num>
  <w:num w:numId="18" w16cid:durableId="870799092">
    <w:abstractNumId w:val="19"/>
  </w:num>
  <w:num w:numId="19" w16cid:durableId="427119535">
    <w:abstractNumId w:val="19"/>
  </w:num>
  <w:num w:numId="20" w16cid:durableId="921835045">
    <w:abstractNumId w:val="19"/>
  </w:num>
  <w:num w:numId="21" w16cid:durableId="1185050370">
    <w:abstractNumId w:val="19"/>
  </w:num>
  <w:num w:numId="22" w16cid:durableId="1719209960">
    <w:abstractNumId w:val="19"/>
  </w:num>
  <w:num w:numId="23" w16cid:durableId="1641567634">
    <w:abstractNumId w:val="14"/>
  </w:num>
  <w:num w:numId="24" w16cid:durableId="2099014">
    <w:abstractNumId w:val="1"/>
  </w:num>
  <w:num w:numId="25" w16cid:durableId="639843670">
    <w:abstractNumId w:val="10"/>
  </w:num>
  <w:num w:numId="26" w16cid:durableId="1397128199">
    <w:abstractNumId w:val="18"/>
  </w:num>
  <w:num w:numId="27" w16cid:durableId="1872259624">
    <w:abstractNumId w:val="0"/>
  </w:num>
  <w:num w:numId="28" w16cid:durableId="270865025">
    <w:abstractNumId w:val="2"/>
  </w:num>
  <w:num w:numId="29" w16cid:durableId="880244958">
    <w:abstractNumId w:val="17"/>
  </w:num>
  <w:num w:numId="30" w16cid:durableId="1167283946">
    <w:abstractNumId w:val="12"/>
  </w:num>
  <w:num w:numId="31" w16cid:durableId="1141921358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 style="mso-position-vertical-relative:line" fill="f" fillcolor="white" stroke="f">
      <v:fill color="white" on="f"/>
      <v:stroke on="f"/>
      <o:colormru v:ext="edit" colors="blue,#009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857"/>
    <w:rsid w:val="000030B7"/>
    <w:rsid w:val="0000379F"/>
    <w:rsid w:val="00003A55"/>
    <w:rsid w:val="00003D6D"/>
    <w:rsid w:val="00004C13"/>
    <w:rsid w:val="00004C7C"/>
    <w:rsid w:val="00004D91"/>
    <w:rsid w:val="000062C9"/>
    <w:rsid w:val="000066F6"/>
    <w:rsid w:val="00006E7A"/>
    <w:rsid w:val="00007712"/>
    <w:rsid w:val="00010787"/>
    <w:rsid w:val="00010B2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F63"/>
    <w:rsid w:val="00017038"/>
    <w:rsid w:val="0001716B"/>
    <w:rsid w:val="000175D2"/>
    <w:rsid w:val="00020AED"/>
    <w:rsid w:val="00020CCE"/>
    <w:rsid w:val="000223B8"/>
    <w:rsid w:val="00022737"/>
    <w:rsid w:val="00022F11"/>
    <w:rsid w:val="000234B9"/>
    <w:rsid w:val="00024519"/>
    <w:rsid w:val="00024C2D"/>
    <w:rsid w:val="00024F8B"/>
    <w:rsid w:val="00025216"/>
    <w:rsid w:val="00026296"/>
    <w:rsid w:val="000262E1"/>
    <w:rsid w:val="00030110"/>
    <w:rsid w:val="00030902"/>
    <w:rsid w:val="00030C08"/>
    <w:rsid w:val="00031C73"/>
    <w:rsid w:val="000324ED"/>
    <w:rsid w:val="00032D78"/>
    <w:rsid w:val="00033C9D"/>
    <w:rsid w:val="0003407A"/>
    <w:rsid w:val="00034299"/>
    <w:rsid w:val="00034562"/>
    <w:rsid w:val="0003459D"/>
    <w:rsid w:val="000348CC"/>
    <w:rsid w:val="00035777"/>
    <w:rsid w:val="000363FC"/>
    <w:rsid w:val="00037D57"/>
    <w:rsid w:val="00040BD6"/>
    <w:rsid w:val="00040BF3"/>
    <w:rsid w:val="00041804"/>
    <w:rsid w:val="000419B4"/>
    <w:rsid w:val="000422D1"/>
    <w:rsid w:val="00042C49"/>
    <w:rsid w:val="00043460"/>
    <w:rsid w:val="00043F7B"/>
    <w:rsid w:val="00044BE6"/>
    <w:rsid w:val="00045B52"/>
    <w:rsid w:val="00047D73"/>
    <w:rsid w:val="0005078A"/>
    <w:rsid w:val="00050832"/>
    <w:rsid w:val="000512EC"/>
    <w:rsid w:val="00052A33"/>
    <w:rsid w:val="0005374D"/>
    <w:rsid w:val="00054033"/>
    <w:rsid w:val="00054DA1"/>
    <w:rsid w:val="000569B1"/>
    <w:rsid w:val="00056B07"/>
    <w:rsid w:val="00056C34"/>
    <w:rsid w:val="00056D9C"/>
    <w:rsid w:val="000572A8"/>
    <w:rsid w:val="000578B6"/>
    <w:rsid w:val="00060A42"/>
    <w:rsid w:val="00061C3C"/>
    <w:rsid w:val="00062B34"/>
    <w:rsid w:val="0006366E"/>
    <w:rsid w:val="00063862"/>
    <w:rsid w:val="00063931"/>
    <w:rsid w:val="00063D87"/>
    <w:rsid w:val="00064224"/>
    <w:rsid w:val="000642AD"/>
    <w:rsid w:val="0006477A"/>
    <w:rsid w:val="0006717E"/>
    <w:rsid w:val="00067825"/>
    <w:rsid w:val="00067EC6"/>
    <w:rsid w:val="00067EFD"/>
    <w:rsid w:val="00070247"/>
    <w:rsid w:val="000704AB"/>
    <w:rsid w:val="0007075B"/>
    <w:rsid w:val="000709E8"/>
    <w:rsid w:val="000719B3"/>
    <w:rsid w:val="00072321"/>
    <w:rsid w:val="00072B1C"/>
    <w:rsid w:val="00072C6C"/>
    <w:rsid w:val="00073097"/>
    <w:rsid w:val="00073E79"/>
    <w:rsid w:val="000743DE"/>
    <w:rsid w:val="00074E3C"/>
    <w:rsid w:val="00076EC9"/>
    <w:rsid w:val="00077BA1"/>
    <w:rsid w:val="00082284"/>
    <w:rsid w:val="00083049"/>
    <w:rsid w:val="000858EE"/>
    <w:rsid w:val="00085D84"/>
    <w:rsid w:val="0008662C"/>
    <w:rsid w:val="0008755F"/>
    <w:rsid w:val="000878B0"/>
    <w:rsid w:val="0009086F"/>
    <w:rsid w:val="00090F97"/>
    <w:rsid w:val="00091332"/>
    <w:rsid w:val="00091C34"/>
    <w:rsid w:val="0009238A"/>
    <w:rsid w:val="00092D5E"/>
    <w:rsid w:val="00093FB3"/>
    <w:rsid w:val="00094844"/>
    <w:rsid w:val="00096AF9"/>
    <w:rsid w:val="000975F5"/>
    <w:rsid w:val="000A06D6"/>
    <w:rsid w:val="000A08EC"/>
    <w:rsid w:val="000A0CB8"/>
    <w:rsid w:val="000A0CF0"/>
    <w:rsid w:val="000A1509"/>
    <w:rsid w:val="000A1825"/>
    <w:rsid w:val="000A1F9F"/>
    <w:rsid w:val="000A22BF"/>
    <w:rsid w:val="000A277E"/>
    <w:rsid w:val="000A2BAB"/>
    <w:rsid w:val="000A40E7"/>
    <w:rsid w:val="000A598C"/>
    <w:rsid w:val="000A5D1E"/>
    <w:rsid w:val="000A5E62"/>
    <w:rsid w:val="000A6437"/>
    <w:rsid w:val="000A64C6"/>
    <w:rsid w:val="000A6614"/>
    <w:rsid w:val="000A6C16"/>
    <w:rsid w:val="000A71B3"/>
    <w:rsid w:val="000B06A4"/>
    <w:rsid w:val="000B25C4"/>
    <w:rsid w:val="000B5629"/>
    <w:rsid w:val="000B75B3"/>
    <w:rsid w:val="000B7E36"/>
    <w:rsid w:val="000C1642"/>
    <w:rsid w:val="000C1C63"/>
    <w:rsid w:val="000C2157"/>
    <w:rsid w:val="000C4AB8"/>
    <w:rsid w:val="000C5C52"/>
    <w:rsid w:val="000C5D12"/>
    <w:rsid w:val="000C6373"/>
    <w:rsid w:val="000C64DE"/>
    <w:rsid w:val="000C73C0"/>
    <w:rsid w:val="000C78D5"/>
    <w:rsid w:val="000C7D83"/>
    <w:rsid w:val="000D0011"/>
    <w:rsid w:val="000D0741"/>
    <w:rsid w:val="000D07D3"/>
    <w:rsid w:val="000D237D"/>
    <w:rsid w:val="000D385D"/>
    <w:rsid w:val="000D5447"/>
    <w:rsid w:val="000D5F79"/>
    <w:rsid w:val="000D5F80"/>
    <w:rsid w:val="000D6DBD"/>
    <w:rsid w:val="000D6DFE"/>
    <w:rsid w:val="000D7BB1"/>
    <w:rsid w:val="000E149D"/>
    <w:rsid w:val="000E1523"/>
    <w:rsid w:val="000E1F78"/>
    <w:rsid w:val="000E206F"/>
    <w:rsid w:val="000E24E7"/>
    <w:rsid w:val="000E2B2B"/>
    <w:rsid w:val="000E42BF"/>
    <w:rsid w:val="000E6040"/>
    <w:rsid w:val="000E6B87"/>
    <w:rsid w:val="000E732F"/>
    <w:rsid w:val="000E7991"/>
    <w:rsid w:val="000E7995"/>
    <w:rsid w:val="000E79C7"/>
    <w:rsid w:val="000F1639"/>
    <w:rsid w:val="000F1B62"/>
    <w:rsid w:val="000F275A"/>
    <w:rsid w:val="000F3C4A"/>
    <w:rsid w:val="000F3CE7"/>
    <w:rsid w:val="000F4D83"/>
    <w:rsid w:val="000F53C4"/>
    <w:rsid w:val="000F5E15"/>
    <w:rsid w:val="000F5F29"/>
    <w:rsid w:val="000F604C"/>
    <w:rsid w:val="000F6069"/>
    <w:rsid w:val="000F729C"/>
    <w:rsid w:val="000F72E9"/>
    <w:rsid w:val="000F7477"/>
    <w:rsid w:val="000F75C6"/>
    <w:rsid w:val="00100322"/>
    <w:rsid w:val="00100F25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D1E"/>
    <w:rsid w:val="001111A3"/>
    <w:rsid w:val="00111349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502"/>
    <w:rsid w:val="00115935"/>
    <w:rsid w:val="00116EC2"/>
    <w:rsid w:val="00120208"/>
    <w:rsid w:val="00121136"/>
    <w:rsid w:val="001213D5"/>
    <w:rsid w:val="001228C6"/>
    <w:rsid w:val="001228D8"/>
    <w:rsid w:val="00123551"/>
    <w:rsid w:val="0012467E"/>
    <w:rsid w:val="0012468D"/>
    <w:rsid w:val="001246D1"/>
    <w:rsid w:val="00124711"/>
    <w:rsid w:val="001248B2"/>
    <w:rsid w:val="00125399"/>
    <w:rsid w:val="001258BF"/>
    <w:rsid w:val="00125C08"/>
    <w:rsid w:val="0012668E"/>
    <w:rsid w:val="001276B8"/>
    <w:rsid w:val="00130941"/>
    <w:rsid w:val="00130E0F"/>
    <w:rsid w:val="0013211C"/>
    <w:rsid w:val="001326F8"/>
    <w:rsid w:val="0013298E"/>
    <w:rsid w:val="00132BA1"/>
    <w:rsid w:val="00132ED7"/>
    <w:rsid w:val="001351C7"/>
    <w:rsid w:val="0013627E"/>
    <w:rsid w:val="00136AF9"/>
    <w:rsid w:val="00136B7A"/>
    <w:rsid w:val="00137C50"/>
    <w:rsid w:val="00137DCF"/>
    <w:rsid w:val="0014065E"/>
    <w:rsid w:val="00140B86"/>
    <w:rsid w:val="00142063"/>
    <w:rsid w:val="001428D0"/>
    <w:rsid w:val="00142F05"/>
    <w:rsid w:val="001435D4"/>
    <w:rsid w:val="00144CF8"/>
    <w:rsid w:val="00145623"/>
    <w:rsid w:val="0014569C"/>
    <w:rsid w:val="00145ED7"/>
    <w:rsid w:val="0014680B"/>
    <w:rsid w:val="00146A16"/>
    <w:rsid w:val="00147D48"/>
    <w:rsid w:val="00150FEC"/>
    <w:rsid w:val="00152F0F"/>
    <w:rsid w:val="001530B7"/>
    <w:rsid w:val="0015435A"/>
    <w:rsid w:val="00154618"/>
    <w:rsid w:val="00154F4B"/>
    <w:rsid w:val="001554CF"/>
    <w:rsid w:val="00155E5C"/>
    <w:rsid w:val="0016038B"/>
    <w:rsid w:val="00160C96"/>
    <w:rsid w:val="00161259"/>
    <w:rsid w:val="00161A8E"/>
    <w:rsid w:val="00162AFF"/>
    <w:rsid w:val="001630AB"/>
    <w:rsid w:val="001631BA"/>
    <w:rsid w:val="001644AB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1FFB"/>
    <w:rsid w:val="0018259A"/>
    <w:rsid w:val="00182838"/>
    <w:rsid w:val="00182F83"/>
    <w:rsid w:val="001838CD"/>
    <w:rsid w:val="00184118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371"/>
    <w:rsid w:val="00192834"/>
    <w:rsid w:val="00192CA6"/>
    <w:rsid w:val="00193C54"/>
    <w:rsid w:val="00194293"/>
    <w:rsid w:val="001950D4"/>
    <w:rsid w:val="00195109"/>
    <w:rsid w:val="001962A4"/>
    <w:rsid w:val="001967C8"/>
    <w:rsid w:val="00196C35"/>
    <w:rsid w:val="001976C2"/>
    <w:rsid w:val="00197D18"/>
    <w:rsid w:val="00197E3F"/>
    <w:rsid w:val="001A1A0B"/>
    <w:rsid w:val="001A2855"/>
    <w:rsid w:val="001A29AA"/>
    <w:rsid w:val="001A3963"/>
    <w:rsid w:val="001A3CC8"/>
    <w:rsid w:val="001A4152"/>
    <w:rsid w:val="001A6970"/>
    <w:rsid w:val="001A69E6"/>
    <w:rsid w:val="001B0E26"/>
    <w:rsid w:val="001B1850"/>
    <w:rsid w:val="001B3236"/>
    <w:rsid w:val="001B32F6"/>
    <w:rsid w:val="001B3E8A"/>
    <w:rsid w:val="001B3FD1"/>
    <w:rsid w:val="001B4399"/>
    <w:rsid w:val="001B43A5"/>
    <w:rsid w:val="001B497F"/>
    <w:rsid w:val="001B551E"/>
    <w:rsid w:val="001B60EB"/>
    <w:rsid w:val="001B6416"/>
    <w:rsid w:val="001B64F0"/>
    <w:rsid w:val="001B6C8C"/>
    <w:rsid w:val="001B746B"/>
    <w:rsid w:val="001B79B7"/>
    <w:rsid w:val="001B7FFD"/>
    <w:rsid w:val="001C0080"/>
    <w:rsid w:val="001C03A3"/>
    <w:rsid w:val="001C10F2"/>
    <w:rsid w:val="001C11B6"/>
    <w:rsid w:val="001C1CF0"/>
    <w:rsid w:val="001C1F07"/>
    <w:rsid w:val="001C2E11"/>
    <w:rsid w:val="001C400D"/>
    <w:rsid w:val="001C421B"/>
    <w:rsid w:val="001C4CA3"/>
    <w:rsid w:val="001C5334"/>
    <w:rsid w:val="001C5365"/>
    <w:rsid w:val="001D006F"/>
    <w:rsid w:val="001D0FF8"/>
    <w:rsid w:val="001D36DF"/>
    <w:rsid w:val="001D488E"/>
    <w:rsid w:val="001D4E75"/>
    <w:rsid w:val="001D59F8"/>
    <w:rsid w:val="001D5EA8"/>
    <w:rsid w:val="001D7AFD"/>
    <w:rsid w:val="001D7DB3"/>
    <w:rsid w:val="001E0062"/>
    <w:rsid w:val="001E077E"/>
    <w:rsid w:val="001E164C"/>
    <w:rsid w:val="001E2526"/>
    <w:rsid w:val="001E464D"/>
    <w:rsid w:val="001E5850"/>
    <w:rsid w:val="001E6BDB"/>
    <w:rsid w:val="001E741A"/>
    <w:rsid w:val="001F09EF"/>
    <w:rsid w:val="001F0A0C"/>
    <w:rsid w:val="001F0BBD"/>
    <w:rsid w:val="001F0CA4"/>
    <w:rsid w:val="001F2598"/>
    <w:rsid w:val="001F2F76"/>
    <w:rsid w:val="001F35B8"/>
    <w:rsid w:val="001F45F2"/>
    <w:rsid w:val="001F5EE2"/>
    <w:rsid w:val="001F75D9"/>
    <w:rsid w:val="0020142F"/>
    <w:rsid w:val="00201714"/>
    <w:rsid w:val="002023D8"/>
    <w:rsid w:val="002034DA"/>
    <w:rsid w:val="002035E1"/>
    <w:rsid w:val="00203D58"/>
    <w:rsid w:val="00203DD2"/>
    <w:rsid w:val="00204E65"/>
    <w:rsid w:val="00204F63"/>
    <w:rsid w:val="00205076"/>
    <w:rsid w:val="002066DA"/>
    <w:rsid w:val="00206960"/>
    <w:rsid w:val="00210632"/>
    <w:rsid w:val="0021133A"/>
    <w:rsid w:val="00211DBA"/>
    <w:rsid w:val="00212E81"/>
    <w:rsid w:val="0021371B"/>
    <w:rsid w:val="00214EC8"/>
    <w:rsid w:val="0021506F"/>
    <w:rsid w:val="00220139"/>
    <w:rsid w:val="00220A2A"/>
    <w:rsid w:val="0022106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2287"/>
    <w:rsid w:val="00232BD8"/>
    <w:rsid w:val="00233570"/>
    <w:rsid w:val="00233FC0"/>
    <w:rsid w:val="00234217"/>
    <w:rsid w:val="00235CC6"/>
    <w:rsid w:val="00235DFA"/>
    <w:rsid w:val="002378D8"/>
    <w:rsid w:val="0024010A"/>
    <w:rsid w:val="00240A58"/>
    <w:rsid w:val="0024129A"/>
    <w:rsid w:val="002423DC"/>
    <w:rsid w:val="00243E05"/>
    <w:rsid w:val="00244D8B"/>
    <w:rsid w:val="002453EE"/>
    <w:rsid w:val="0024564B"/>
    <w:rsid w:val="0024636A"/>
    <w:rsid w:val="002465B2"/>
    <w:rsid w:val="0024662B"/>
    <w:rsid w:val="00246975"/>
    <w:rsid w:val="00250213"/>
    <w:rsid w:val="00250282"/>
    <w:rsid w:val="0025042B"/>
    <w:rsid w:val="0025079B"/>
    <w:rsid w:val="00250CFE"/>
    <w:rsid w:val="00251FAD"/>
    <w:rsid w:val="00253474"/>
    <w:rsid w:val="00254C1E"/>
    <w:rsid w:val="00254DFA"/>
    <w:rsid w:val="00255CDF"/>
    <w:rsid w:val="00257D58"/>
    <w:rsid w:val="00260131"/>
    <w:rsid w:val="00261D24"/>
    <w:rsid w:val="00262221"/>
    <w:rsid w:val="00262837"/>
    <w:rsid w:val="002639CF"/>
    <w:rsid w:val="0026401B"/>
    <w:rsid w:val="0026408F"/>
    <w:rsid w:val="002640E0"/>
    <w:rsid w:val="002643EE"/>
    <w:rsid w:val="00265706"/>
    <w:rsid w:val="002658B2"/>
    <w:rsid w:val="00266E00"/>
    <w:rsid w:val="00271507"/>
    <w:rsid w:val="002719F9"/>
    <w:rsid w:val="002721D0"/>
    <w:rsid w:val="00273150"/>
    <w:rsid w:val="00273270"/>
    <w:rsid w:val="002734D4"/>
    <w:rsid w:val="002736BB"/>
    <w:rsid w:val="00273F8E"/>
    <w:rsid w:val="0027521B"/>
    <w:rsid w:val="00275583"/>
    <w:rsid w:val="002764C6"/>
    <w:rsid w:val="00277069"/>
    <w:rsid w:val="00277346"/>
    <w:rsid w:val="002819D6"/>
    <w:rsid w:val="00281BEA"/>
    <w:rsid w:val="00282499"/>
    <w:rsid w:val="002829AC"/>
    <w:rsid w:val="00282A3F"/>
    <w:rsid w:val="00283D14"/>
    <w:rsid w:val="00285198"/>
    <w:rsid w:val="00286A93"/>
    <w:rsid w:val="002873C2"/>
    <w:rsid w:val="0028795A"/>
    <w:rsid w:val="00287E38"/>
    <w:rsid w:val="00290A8C"/>
    <w:rsid w:val="002964B1"/>
    <w:rsid w:val="002A14E0"/>
    <w:rsid w:val="002A23FB"/>
    <w:rsid w:val="002A26F6"/>
    <w:rsid w:val="002A2F59"/>
    <w:rsid w:val="002A5FFB"/>
    <w:rsid w:val="002A6308"/>
    <w:rsid w:val="002A6748"/>
    <w:rsid w:val="002A6FDC"/>
    <w:rsid w:val="002A74FF"/>
    <w:rsid w:val="002B0B9F"/>
    <w:rsid w:val="002B42BD"/>
    <w:rsid w:val="002B4C9F"/>
    <w:rsid w:val="002B4D87"/>
    <w:rsid w:val="002B586C"/>
    <w:rsid w:val="002B6DF7"/>
    <w:rsid w:val="002B6E17"/>
    <w:rsid w:val="002B7404"/>
    <w:rsid w:val="002B7936"/>
    <w:rsid w:val="002C2087"/>
    <w:rsid w:val="002C20AD"/>
    <w:rsid w:val="002C3562"/>
    <w:rsid w:val="002C3647"/>
    <w:rsid w:val="002C4583"/>
    <w:rsid w:val="002C4DEF"/>
    <w:rsid w:val="002C58F8"/>
    <w:rsid w:val="002C6AB7"/>
    <w:rsid w:val="002C75B0"/>
    <w:rsid w:val="002D031C"/>
    <w:rsid w:val="002D0580"/>
    <w:rsid w:val="002D1BF6"/>
    <w:rsid w:val="002D3905"/>
    <w:rsid w:val="002D44AD"/>
    <w:rsid w:val="002D64BD"/>
    <w:rsid w:val="002D76F4"/>
    <w:rsid w:val="002E0710"/>
    <w:rsid w:val="002E11BE"/>
    <w:rsid w:val="002E3E7F"/>
    <w:rsid w:val="002E4C7B"/>
    <w:rsid w:val="002E69F4"/>
    <w:rsid w:val="002E73E4"/>
    <w:rsid w:val="002F138E"/>
    <w:rsid w:val="002F1EC7"/>
    <w:rsid w:val="002F22CC"/>
    <w:rsid w:val="002F322E"/>
    <w:rsid w:val="002F345B"/>
    <w:rsid w:val="002F36AB"/>
    <w:rsid w:val="002F3C0D"/>
    <w:rsid w:val="00301451"/>
    <w:rsid w:val="00301584"/>
    <w:rsid w:val="00301B76"/>
    <w:rsid w:val="00301E6B"/>
    <w:rsid w:val="0030402A"/>
    <w:rsid w:val="003044F2"/>
    <w:rsid w:val="003048AA"/>
    <w:rsid w:val="0030541B"/>
    <w:rsid w:val="00305D04"/>
    <w:rsid w:val="00306A46"/>
    <w:rsid w:val="00306BCF"/>
    <w:rsid w:val="00307185"/>
    <w:rsid w:val="00307783"/>
    <w:rsid w:val="00310B4F"/>
    <w:rsid w:val="00311120"/>
    <w:rsid w:val="00311147"/>
    <w:rsid w:val="00311987"/>
    <w:rsid w:val="0031205D"/>
    <w:rsid w:val="003122FF"/>
    <w:rsid w:val="00313683"/>
    <w:rsid w:val="00313D6F"/>
    <w:rsid w:val="00314B34"/>
    <w:rsid w:val="00315AC7"/>
    <w:rsid w:val="00316342"/>
    <w:rsid w:val="003169FF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2780E"/>
    <w:rsid w:val="00330FE5"/>
    <w:rsid w:val="00331142"/>
    <w:rsid w:val="003311AB"/>
    <w:rsid w:val="003319BB"/>
    <w:rsid w:val="00332BDD"/>
    <w:rsid w:val="0033373A"/>
    <w:rsid w:val="00335476"/>
    <w:rsid w:val="00335D4C"/>
    <w:rsid w:val="00335D6F"/>
    <w:rsid w:val="003369DF"/>
    <w:rsid w:val="00336F35"/>
    <w:rsid w:val="00337150"/>
    <w:rsid w:val="00337703"/>
    <w:rsid w:val="00342162"/>
    <w:rsid w:val="00343114"/>
    <w:rsid w:val="0034311A"/>
    <w:rsid w:val="003437A6"/>
    <w:rsid w:val="00344A2F"/>
    <w:rsid w:val="00344ABD"/>
    <w:rsid w:val="00344AC3"/>
    <w:rsid w:val="00346A4D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62C"/>
    <w:rsid w:val="0035527D"/>
    <w:rsid w:val="00355989"/>
    <w:rsid w:val="003561E8"/>
    <w:rsid w:val="00356431"/>
    <w:rsid w:val="00356779"/>
    <w:rsid w:val="0035721D"/>
    <w:rsid w:val="00357453"/>
    <w:rsid w:val="0035749A"/>
    <w:rsid w:val="00357A47"/>
    <w:rsid w:val="00357CCF"/>
    <w:rsid w:val="003609F7"/>
    <w:rsid w:val="00360BCF"/>
    <w:rsid w:val="00361377"/>
    <w:rsid w:val="00362469"/>
    <w:rsid w:val="00363710"/>
    <w:rsid w:val="00363D7C"/>
    <w:rsid w:val="00364B9C"/>
    <w:rsid w:val="0036592A"/>
    <w:rsid w:val="00366477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FEA"/>
    <w:rsid w:val="00382163"/>
    <w:rsid w:val="003821AD"/>
    <w:rsid w:val="0038262A"/>
    <w:rsid w:val="0038509D"/>
    <w:rsid w:val="00385A96"/>
    <w:rsid w:val="003863B1"/>
    <w:rsid w:val="003865A9"/>
    <w:rsid w:val="00386643"/>
    <w:rsid w:val="00386719"/>
    <w:rsid w:val="00387B54"/>
    <w:rsid w:val="003906C5"/>
    <w:rsid w:val="00390C42"/>
    <w:rsid w:val="00390DED"/>
    <w:rsid w:val="00391850"/>
    <w:rsid w:val="00391DE3"/>
    <w:rsid w:val="003932C8"/>
    <w:rsid w:val="00393EEF"/>
    <w:rsid w:val="003955DD"/>
    <w:rsid w:val="00396851"/>
    <w:rsid w:val="00397A9F"/>
    <w:rsid w:val="00397EEF"/>
    <w:rsid w:val="003A0A00"/>
    <w:rsid w:val="003A15A8"/>
    <w:rsid w:val="003A2AF1"/>
    <w:rsid w:val="003A2FE6"/>
    <w:rsid w:val="003A3515"/>
    <w:rsid w:val="003A408E"/>
    <w:rsid w:val="003A4825"/>
    <w:rsid w:val="003A4CB3"/>
    <w:rsid w:val="003A5163"/>
    <w:rsid w:val="003A51F8"/>
    <w:rsid w:val="003A54CB"/>
    <w:rsid w:val="003A6A9C"/>
    <w:rsid w:val="003A73E6"/>
    <w:rsid w:val="003A78F8"/>
    <w:rsid w:val="003A7CF6"/>
    <w:rsid w:val="003B04E6"/>
    <w:rsid w:val="003B094A"/>
    <w:rsid w:val="003B0A11"/>
    <w:rsid w:val="003B0C2E"/>
    <w:rsid w:val="003B33AF"/>
    <w:rsid w:val="003B37F7"/>
    <w:rsid w:val="003B4D28"/>
    <w:rsid w:val="003B5085"/>
    <w:rsid w:val="003B595E"/>
    <w:rsid w:val="003B5C91"/>
    <w:rsid w:val="003B62D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1E0F"/>
    <w:rsid w:val="003C2A4E"/>
    <w:rsid w:val="003C2DEE"/>
    <w:rsid w:val="003C2E26"/>
    <w:rsid w:val="003C2F71"/>
    <w:rsid w:val="003C3B3A"/>
    <w:rsid w:val="003C431D"/>
    <w:rsid w:val="003C4DB5"/>
    <w:rsid w:val="003C5106"/>
    <w:rsid w:val="003C6077"/>
    <w:rsid w:val="003C613A"/>
    <w:rsid w:val="003C78E5"/>
    <w:rsid w:val="003D0338"/>
    <w:rsid w:val="003D0EF9"/>
    <w:rsid w:val="003D1309"/>
    <w:rsid w:val="003D1482"/>
    <w:rsid w:val="003D20CD"/>
    <w:rsid w:val="003D2BA3"/>
    <w:rsid w:val="003D34B9"/>
    <w:rsid w:val="003D3CFF"/>
    <w:rsid w:val="003D4EAF"/>
    <w:rsid w:val="003D52B7"/>
    <w:rsid w:val="003D592F"/>
    <w:rsid w:val="003D5B74"/>
    <w:rsid w:val="003D63BD"/>
    <w:rsid w:val="003D6EC5"/>
    <w:rsid w:val="003D79B5"/>
    <w:rsid w:val="003D7C8E"/>
    <w:rsid w:val="003E0357"/>
    <w:rsid w:val="003E06A8"/>
    <w:rsid w:val="003E171E"/>
    <w:rsid w:val="003E187C"/>
    <w:rsid w:val="003E2446"/>
    <w:rsid w:val="003E3151"/>
    <w:rsid w:val="003E3EEF"/>
    <w:rsid w:val="003E436D"/>
    <w:rsid w:val="003E4D5D"/>
    <w:rsid w:val="003E50D4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A59"/>
    <w:rsid w:val="003F0F19"/>
    <w:rsid w:val="003F10DF"/>
    <w:rsid w:val="003F1A4C"/>
    <w:rsid w:val="003F1BBC"/>
    <w:rsid w:val="003F2C98"/>
    <w:rsid w:val="003F2F12"/>
    <w:rsid w:val="003F3459"/>
    <w:rsid w:val="003F381A"/>
    <w:rsid w:val="003F3C40"/>
    <w:rsid w:val="003F4A07"/>
    <w:rsid w:val="003F4CCD"/>
    <w:rsid w:val="003F52CC"/>
    <w:rsid w:val="003F54F6"/>
    <w:rsid w:val="003F5697"/>
    <w:rsid w:val="003F5DE8"/>
    <w:rsid w:val="003F5F34"/>
    <w:rsid w:val="003F6534"/>
    <w:rsid w:val="003F6763"/>
    <w:rsid w:val="003F70D6"/>
    <w:rsid w:val="0040139A"/>
    <w:rsid w:val="00402BCF"/>
    <w:rsid w:val="00402DE8"/>
    <w:rsid w:val="004034E1"/>
    <w:rsid w:val="0040406B"/>
    <w:rsid w:val="0040633D"/>
    <w:rsid w:val="00407968"/>
    <w:rsid w:val="00407E1E"/>
    <w:rsid w:val="00407FB1"/>
    <w:rsid w:val="00410282"/>
    <w:rsid w:val="00410285"/>
    <w:rsid w:val="004113D8"/>
    <w:rsid w:val="00411529"/>
    <w:rsid w:val="004128AB"/>
    <w:rsid w:val="00412CAB"/>
    <w:rsid w:val="00413C31"/>
    <w:rsid w:val="004145FA"/>
    <w:rsid w:val="00414B5C"/>
    <w:rsid w:val="0041555E"/>
    <w:rsid w:val="00416421"/>
    <w:rsid w:val="00416A4D"/>
    <w:rsid w:val="00416BF6"/>
    <w:rsid w:val="00417076"/>
    <w:rsid w:val="004176F9"/>
    <w:rsid w:val="00417FC6"/>
    <w:rsid w:val="00420358"/>
    <w:rsid w:val="00420A3C"/>
    <w:rsid w:val="00420E54"/>
    <w:rsid w:val="004221DF"/>
    <w:rsid w:val="00423174"/>
    <w:rsid w:val="00423487"/>
    <w:rsid w:val="00423580"/>
    <w:rsid w:val="004242E4"/>
    <w:rsid w:val="00425EFE"/>
    <w:rsid w:val="00426299"/>
    <w:rsid w:val="00426633"/>
    <w:rsid w:val="00426885"/>
    <w:rsid w:val="004275CA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43C5"/>
    <w:rsid w:val="00435783"/>
    <w:rsid w:val="00435E6C"/>
    <w:rsid w:val="00436890"/>
    <w:rsid w:val="0043712A"/>
    <w:rsid w:val="00437E42"/>
    <w:rsid w:val="00440375"/>
    <w:rsid w:val="00440C90"/>
    <w:rsid w:val="00440DE6"/>
    <w:rsid w:val="004416BC"/>
    <w:rsid w:val="00441AE2"/>
    <w:rsid w:val="00442FFC"/>
    <w:rsid w:val="00445C33"/>
    <w:rsid w:val="00445D9D"/>
    <w:rsid w:val="00446C21"/>
    <w:rsid w:val="00447180"/>
    <w:rsid w:val="00450744"/>
    <w:rsid w:val="00450E40"/>
    <w:rsid w:val="004511CA"/>
    <w:rsid w:val="00452DCC"/>
    <w:rsid w:val="00453716"/>
    <w:rsid w:val="004542E7"/>
    <w:rsid w:val="00456E9F"/>
    <w:rsid w:val="00463354"/>
    <w:rsid w:val="004636B3"/>
    <w:rsid w:val="0046418D"/>
    <w:rsid w:val="004646B8"/>
    <w:rsid w:val="00465004"/>
    <w:rsid w:val="00465411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40E"/>
    <w:rsid w:val="004757C7"/>
    <w:rsid w:val="0048004E"/>
    <w:rsid w:val="00480E20"/>
    <w:rsid w:val="00481981"/>
    <w:rsid w:val="00482729"/>
    <w:rsid w:val="004829B0"/>
    <w:rsid w:val="004831F5"/>
    <w:rsid w:val="00483483"/>
    <w:rsid w:val="004843E9"/>
    <w:rsid w:val="00484FA6"/>
    <w:rsid w:val="004850B0"/>
    <w:rsid w:val="00485496"/>
    <w:rsid w:val="0048582C"/>
    <w:rsid w:val="00486980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B5D"/>
    <w:rsid w:val="00497B66"/>
    <w:rsid w:val="004A0121"/>
    <w:rsid w:val="004A0933"/>
    <w:rsid w:val="004A0C7A"/>
    <w:rsid w:val="004A0F50"/>
    <w:rsid w:val="004A1ED9"/>
    <w:rsid w:val="004A2399"/>
    <w:rsid w:val="004A487A"/>
    <w:rsid w:val="004A4908"/>
    <w:rsid w:val="004A4C6D"/>
    <w:rsid w:val="004A4F02"/>
    <w:rsid w:val="004A4F76"/>
    <w:rsid w:val="004A5140"/>
    <w:rsid w:val="004A56E9"/>
    <w:rsid w:val="004A7F75"/>
    <w:rsid w:val="004B11BB"/>
    <w:rsid w:val="004B1B8F"/>
    <w:rsid w:val="004B1DEB"/>
    <w:rsid w:val="004B2310"/>
    <w:rsid w:val="004B353A"/>
    <w:rsid w:val="004B3E55"/>
    <w:rsid w:val="004B4927"/>
    <w:rsid w:val="004B4981"/>
    <w:rsid w:val="004B500C"/>
    <w:rsid w:val="004B5ECD"/>
    <w:rsid w:val="004B5FDE"/>
    <w:rsid w:val="004B6648"/>
    <w:rsid w:val="004C0034"/>
    <w:rsid w:val="004C0224"/>
    <w:rsid w:val="004C09B1"/>
    <w:rsid w:val="004C0A3C"/>
    <w:rsid w:val="004C16AB"/>
    <w:rsid w:val="004C1E57"/>
    <w:rsid w:val="004C1FFE"/>
    <w:rsid w:val="004C225B"/>
    <w:rsid w:val="004C26E4"/>
    <w:rsid w:val="004C3C3F"/>
    <w:rsid w:val="004C4E78"/>
    <w:rsid w:val="004C6780"/>
    <w:rsid w:val="004C7799"/>
    <w:rsid w:val="004D0076"/>
    <w:rsid w:val="004D0547"/>
    <w:rsid w:val="004D196B"/>
    <w:rsid w:val="004D1BCB"/>
    <w:rsid w:val="004D24D5"/>
    <w:rsid w:val="004D42BD"/>
    <w:rsid w:val="004D4333"/>
    <w:rsid w:val="004D4B6E"/>
    <w:rsid w:val="004D529B"/>
    <w:rsid w:val="004D5849"/>
    <w:rsid w:val="004D643D"/>
    <w:rsid w:val="004D6F30"/>
    <w:rsid w:val="004D70A5"/>
    <w:rsid w:val="004D76DE"/>
    <w:rsid w:val="004E2BE8"/>
    <w:rsid w:val="004E3486"/>
    <w:rsid w:val="004E38AF"/>
    <w:rsid w:val="004E5113"/>
    <w:rsid w:val="004E5648"/>
    <w:rsid w:val="004E624F"/>
    <w:rsid w:val="004E72E7"/>
    <w:rsid w:val="004E7493"/>
    <w:rsid w:val="004E77F5"/>
    <w:rsid w:val="004E7CA3"/>
    <w:rsid w:val="004F0686"/>
    <w:rsid w:val="004F28DC"/>
    <w:rsid w:val="004F2CEB"/>
    <w:rsid w:val="004F30DD"/>
    <w:rsid w:val="004F46B8"/>
    <w:rsid w:val="004F4F7F"/>
    <w:rsid w:val="004F52E5"/>
    <w:rsid w:val="004F5542"/>
    <w:rsid w:val="004F68FC"/>
    <w:rsid w:val="004F6902"/>
    <w:rsid w:val="004F6A2C"/>
    <w:rsid w:val="004F6C3B"/>
    <w:rsid w:val="004F77C7"/>
    <w:rsid w:val="00500F92"/>
    <w:rsid w:val="005017C9"/>
    <w:rsid w:val="005019A4"/>
    <w:rsid w:val="00502620"/>
    <w:rsid w:val="00503299"/>
    <w:rsid w:val="00503BA9"/>
    <w:rsid w:val="0050453E"/>
    <w:rsid w:val="00505A1E"/>
    <w:rsid w:val="00505CBC"/>
    <w:rsid w:val="00505D78"/>
    <w:rsid w:val="00505E2F"/>
    <w:rsid w:val="0050663F"/>
    <w:rsid w:val="00506751"/>
    <w:rsid w:val="005073F4"/>
    <w:rsid w:val="00510CF9"/>
    <w:rsid w:val="00510EB4"/>
    <w:rsid w:val="005122A8"/>
    <w:rsid w:val="005127C2"/>
    <w:rsid w:val="00513B4C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1392"/>
    <w:rsid w:val="00521399"/>
    <w:rsid w:val="00522C1A"/>
    <w:rsid w:val="0052318A"/>
    <w:rsid w:val="005235BA"/>
    <w:rsid w:val="005236E5"/>
    <w:rsid w:val="00524962"/>
    <w:rsid w:val="00524C3A"/>
    <w:rsid w:val="0052631F"/>
    <w:rsid w:val="005278E8"/>
    <w:rsid w:val="00530905"/>
    <w:rsid w:val="00530EA5"/>
    <w:rsid w:val="0053127D"/>
    <w:rsid w:val="00531A6C"/>
    <w:rsid w:val="00532207"/>
    <w:rsid w:val="00532584"/>
    <w:rsid w:val="00532DC4"/>
    <w:rsid w:val="00533E6E"/>
    <w:rsid w:val="00534309"/>
    <w:rsid w:val="00534B24"/>
    <w:rsid w:val="00535A16"/>
    <w:rsid w:val="00535BBC"/>
    <w:rsid w:val="00537102"/>
    <w:rsid w:val="005403ED"/>
    <w:rsid w:val="00540410"/>
    <w:rsid w:val="0054077E"/>
    <w:rsid w:val="00541493"/>
    <w:rsid w:val="005419A0"/>
    <w:rsid w:val="005435C4"/>
    <w:rsid w:val="00543646"/>
    <w:rsid w:val="00544C84"/>
    <w:rsid w:val="0054532E"/>
    <w:rsid w:val="005455F8"/>
    <w:rsid w:val="005500A1"/>
    <w:rsid w:val="00550CA4"/>
    <w:rsid w:val="00551422"/>
    <w:rsid w:val="00551A21"/>
    <w:rsid w:val="00553DC4"/>
    <w:rsid w:val="005543D2"/>
    <w:rsid w:val="00554A6B"/>
    <w:rsid w:val="00554C57"/>
    <w:rsid w:val="00556720"/>
    <w:rsid w:val="00556BAD"/>
    <w:rsid w:val="00557157"/>
    <w:rsid w:val="005574EA"/>
    <w:rsid w:val="00557E12"/>
    <w:rsid w:val="00560013"/>
    <w:rsid w:val="00560157"/>
    <w:rsid w:val="00560DC2"/>
    <w:rsid w:val="0056199E"/>
    <w:rsid w:val="00561F5C"/>
    <w:rsid w:val="0056211F"/>
    <w:rsid w:val="00563A60"/>
    <w:rsid w:val="00563FC4"/>
    <w:rsid w:val="00564B0A"/>
    <w:rsid w:val="005651F5"/>
    <w:rsid w:val="005654F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99E"/>
    <w:rsid w:val="00575510"/>
    <w:rsid w:val="00575FB1"/>
    <w:rsid w:val="00576F34"/>
    <w:rsid w:val="00577E28"/>
    <w:rsid w:val="005804D8"/>
    <w:rsid w:val="00580529"/>
    <w:rsid w:val="0058064F"/>
    <w:rsid w:val="005809CA"/>
    <w:rsid w:val="005818D6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90170"/>
    <w:rsid w:val="00590F3A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BA8"/>
    <w:rsid w:val="005A1FD3"/>
    <w:rsid w:val="005A219F"/>
    <w:rsid w:val="005A28AA"/>
    <w:rsid w:val="005A2BE5"/>
    <w:rsid w:val="005A3449"/>
    <w:rsid w:val="005A3C24"/>
    <w:rsid w:val="005A4497"/>
    <w:rsid w:val="005A4B15"/>
    <w:rsid w:val="005A611C"/>
    <w:rsid w:val="005A6A75"/>
    <w:rsid w:val="005A730E"/>
    <w:rsid w:val="005A73BF"/>
    <w:rsid w:val="005A77E4"/>
    <w:rsid w:val="005A790A"/>
    <w:rsid w:val="005A7FFE"/>
    <w:rsid w:val="005B28EE"/>
    <w:rsid w:val="005B2B8B"/>
    <w:rsid w:val="005B2F90"/>
    <w:rsid w:val="005B370A"/>
    <w:rsid w:val="005B3AF5"/>
    <w:rsid w:val="005B3CBD"/>
    <w:rsid w:val="005B43E2"/>
    <w:rsid w:val="005B46E0"/>
    <w:rsid w:val="005B4735"/>
    <w:rsid w:val="005B51B6"/>
    <w:rsid w:val="005C061D"/>
    <w:rsid w:val="005C0949"/>
    <w:rsid w:val="005C1113"/>
    <w:rsid w:val="005C19C6"/>
    <w:rsid w:val="005C1E83"/>
    <w:rsid w:val="005C2141"/>
    <w:rsid w:val="005C258E"/>
    <w:rsid w:val="005C2D4C"/>
    <w:rsid w:val="005C2F14"/>
    <w:rsid w:val="005C37A7"/>
    <w:rsid w:val="005C5C76"/>
    <w:rsid w:val="005C6186"/>
    <w:rsid w:val="005C67FD"/>
    <w:rsid w:val="005C69EC"/>
    <w:rsid w:val="005C7D42"/>
    <w:rsid w:val="005D0486"/>
    <w:rsid w:val="005D22C1"/>
    <w:rsid w:val="005D3C56"/>
    <w:rsid w:val="005D76E6"/>
    <w:rsid w:val="005E00AB"/>
    <w:rsid w:val="005E34EF"/>
    <w:rsid w:val="005E3D65"/>
    <w:rsid w:val="005E4654"/>
    <w:rsid w:val="005E470B"/>
    <w:rsid w:val="005E4DD6"/>
    <w:rsid w:val="005E5198"/>
    <w:rsid w:val="005F0C80"/>
    <w:rsid w:val="005F2D35"/>
    <w:rsid w:val="005F316A"/>
    <w:rsid w:val="005F39E2"/>
    <w:rsid w:val="005F43D3"/>
    <w:rsid w:val="005F4EF9"/>
    <w:rsid w:val="005F597A"/>
    <w:rsid w:val="005F5B18"/>
    <w:rsid w:val="005F6889"/>
    <w:rsid w:val="00600D92"/>
    <w:rsid w:val="0060119B"/>
    <w:rsid w:val="006019A3"/>
    <w:rsid w:val="006019EA"/>
    <w:rsid w:val="00602735"/>
    <w:rsid w:val="0060277A"/>
    <w:rsid w:val="00602E2E"/>
    <w:rsid w:val="00603950"/>
    <w:rsid w:val="00604780"/>
    <w:rsid w:val="0060515D"/>
    <w:rsid w:val="00605820"/>
    <w:rsid w:val="00605F89"/>
    <w:rsid w:val="0060613B"/>
    <w:rsid w:val="00606941"/>
    <w:rsid w:val="00606F39"/>
    <w:rsid w:val="00607258"/>
    <w:rsid w:val="006076D1"/>
    <w:rsid w:val="00607826"/>
    <w:rsid w:val="00607B26"/>
    <w:rsid w:val="00607EED"/>
    <w:rsid w:val="00610315"/>
    <w:rsid w:val="0061052A"/>
    <w:rsid w:val="00610CFD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FB6"/>
    <w:rsid w:val="006163BD"/>
    <w:rsid w:val="00616B89"/>
    <w:rsid w:val="00616F3A"/>
    <w:rsid w:val="00617B2C"/>
    <w:rsid w:val="00617B89"/>
    <w:rsid w:val="00617D84"/>
    <w:rsid w:val="00620B73"/>
    <w:rsid w:val="006211A8"/>
    <w:rsid w:val="0062143F"/>
    <w:rsid w:val="00622F42"/>
    <w:rsid w:val="00623CA5"/>
    <w:rsid w:val="00623D1A"/>
    <w:rsid w:val="0062461E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7BF"/>
    <w:rsid w:val="00640DEE"/>
    <w:rsid w:val="006414B4"/>
    <w:rsid w:val="00641EAE"/>
    <w:rsid w:val="006422F4"/>
    <w:rsid w:val="006437FE"/>
    <w:rsid w:val="0064406B"/>
    <w:rsid w:val="00644643"/>
    <w:rsid w:val="00644C57"/>
    <w:rsid w:val="00644F4F"/>
    <w:rsid w:val="006451F8"/>
    <w:rsid w:val="00646DB1"/>
    <w:rsid w:val="00646E7C"/>
    <w:rsid w:val="00647CA7"/>
    <w:rsid w:val="00647D15"/>
    <w:rsid w:val="0065179F"/>
    <w:rsid w:val="00653519"/>
    <w:rsid w:val="0065394F"/>
    <w:rsid w:val="00655285"/>
    <w:rsid w:val="0065541D"/>
    <w:rsid w:val="00655788"/>
    <w:rsid w:val="00660B7F"/>
    <w:rsid w:val="00661F88"/>
    <w:rsid w:val="006621FA"/>
    <w:rsid w:val="006626C4"/>
    <w:rsid w:val="00662A4F"/>
    <w:rsid w:val="00663EB4"/>
    <w:rsid w:val="00664D59"/>
    <w:rsid w:val="00664D85"/>
    <w:rsid w:val="00664FE7"/>
    <w:rsid w:val="00666B87"/>
    <w:rsid w:val="006672AB"/>
    <w:rsid w:val="0066746D"/>
    <w:rsid w:val="00670558"/>
    <w:rsid w:val="00670D10"/>
    <w:rsid w:val="0067191C"/>
    <w:rsid w:val="0067330C"/>
    <w:rsid w:val="006747BF"/>
    <w:rsid w:val="006748A7"/>
    <w:rsid w:val="00676248"/>
    <w:rsid w:val="006771C1"/>
    <w:rsid w:val="0068048A"/>
    <w:rsid w:val="00681695"/>
    <w:rsid w:val="00682400"/>
    <w:rsid w:val="00682D16"/>
    <w:rsid w:val="00682E7F"/>
    <w:rsid w:val="0068362C"/>
    <w:rsid w:val="00684485"/>
    <w:rsid w:val="00685795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223A"/>
    <w:rsid w:val="006A2CC9"/>
    <w:rsid w:val="006A2D66"/>
    <w:rsid w:val="006A516C"/>
    <w:rsid w:val="006A5914"/>
    <w:rsid w:val="006A6460"/>
    <w:rsid w:val="006A7E76"/>
    <w:rsid w:val="006B0654"/>
    <w:rsid w:val="006B0908"/>
    <w:rsid w:val="006B0AE1"/>
    <w:rsid w:val="006B11C1"/>
    <w:rsid w:val="006B18ED"/>
    <w:rsid w:val="006B1EC0"/>
    <w:rsid w:val="006B2498"/>
    <w:rsid w:val="006B32D3"/>
    <w:rsid w:val="006B367A"/>
    <w:rsid w:val="006B3F9B"/>
    <w:rsid w:val="006B4264"/>
    <w:rsid w:val="006B42E1"/>
    <w:rsid w:val="006B498B"/>
    <w:rsid w:val="006B4FB2"/>
    <w:rsid w:val="006B59ED"/>
    <w:rsid w:val="006B5E53"/>
    <w:rsid w:val="006B66F8"/>
    <w:rsid w:val="006B7314"/>
    <w:rsid w:val="006B7404"/>
    <w:rsid w:val="006B7491"/>
    <w:rsid w:val="006C066E"/>
    <w:rsid w:val="006C0ED5"/>
    <w:rsid w:val="006C10B1"/>
    <w:rsid w:val="006C24D7"/>
    <w:rsid w:val="006C262B"/>
    <w:rsid w:val="006C29B0"/>
    <w:rsid w:val="006C3182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B82"/>
    <w:rsid w:val="006E032D"/>
    <w:rsid w:val="006E0D83"/>
    <w:rsid w:val="006E2204"/>
    <w:rsid w:val="006E2849"/>
    <w:rsid w:val="006E2DA2"/>
    <w:rsid w:val="006E4019"/>
    <w:rsid w:val="006E4195"/>
    <w:rsid w:val="006E554B"/>
    <w:rsid w:val="006E586B"/>
    <w:rsid w:val="006E6F71"/>
    <w:rsid w:val="006E7430"/>
    <w:rsid w:val="006E7CAA"/>
    <w:rsid w:val="006F021B"/>
    <w:rsid w:val="006F05E8"/>
    <w:rsid w:val="006F104D"/>
    <w:rsid w:val="006F18BA"/>
    <w:rsid w:val="006F1FD5"/>
    <w:rsid w:val="006F3D60"/>
    <w:rsid w:val="006F4741"/>
    <w:rsid w:val="006F5232"/>
    <w:rsid w:val="006F572A"/>
    <w:rsid w:val="006F5F62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10A41"/>
    <w:rsid w:val="00710CC4"/>
    <w:rsid w:val="00711698"/>
    <w:rsid w:val="00711E79"/>
    <w:rsid w:val="007123BE"/>
    <w:rsid w:val="007129F8"/>
    <w:rsid w:val="00712B12"/>
    <w:rsid w:val="00712E09"/>
    <w:rsid w:val="00713355"/>
    <w:rsid w:val="00713C8F"/>
    <w:rsid w:val="00715204"/>
    <w:rsid w:val="00715687"/>
    <w:rsid w:val="007166B4"/>
    <w:rsid w:val="007168AB"/>
    <w:rsid w:val="00716CE6"/>
    <w:rsid w:val="007170C4"/>
    <w:rsid w:val="00717FDD"/>
    <w:rsid w:val="007219B9"/>
    <w:rsid w:val="00721D03"/>
    <w:rsid w:val="00721FF9"/>
    <w:rsid w:val="00722ED1"/>
    <w:rsid w:val="00722F66"/>
    <w:rsid w:val="0072320C"/>
    <w:rsid w:val="007232D5"/>
    <w:rsid w:val="00726B92"/>
    <w:rsid w:val="0073026A"/>
    <w:rsid w:val="00730F22"/>
    <w:rsid w:val="00731276"/>
    <w:rsid w:val="00731AF2"/>
    <w:rsid w:val="00733290"/>
    <w:rsid w:val="00733C57"/>
    <w:rsid w:val="00735FE5"/>
    <w:rsid w:val="00740826"/>
    <w:rsid w:val="007415BE"/>
    <w:rsid w:val="00743817"/>
    <w:rsid w:val="00744260"/>
    <w:rsid w:val="0074477C"/>
    <w:rsid w:val="0074622D"/>
    <w:rsid w:val="00746527"/>
    <w:rsid w:val="00747269"/>
    <w:rsid w:val="007477B8"/>
    <w:rsid w:val="00750668"/>
    <w:rsid w:val="00750A9E"/>
    <w:rsid w:val="00750DD2"/>
    <w:rsid w:val="00750E97"/>
    <w:rsid w:val="007515B2"/>
    <w:rsid w:val="00752628"/>
    <w:rsid w:val="007529D0"/>
    <w:rsid w:val="00753617"/>
    <w:rsid w:val="00753A9E"/>
    <w:rsid w:val="00754695"/>
    <w:rsid w:val="00756C2D"/>
    <w:rsid w:val="0076196C"/>
    <w:rsid w:val="007623C8"/>
    <w:rsid w:val="0076255C"/>
    <w:rsid w:val="0076399F"/>
    <w:rsid w:val="00763C45"/>
    <w:rsid w:val="00765580"/>
    <w:rsid w:val="00765831"/>
    <w:rsid w:val="00765FB0"/>
    <w:rsid w:val="00766361"/>
    <w:rsid w:val="00766E3B"/>
    <w:rsid w:val="00767237"/>
    <w:rsid w:val="007673CC"/>
    <w:rsid w:val="00767729"/>
    <w:rsid w:val="00770679"/>
    <w:rsid w:val="00771DA0"/>
    <w:rsid w:val="00772AF0"/>
    <w:rsid w:val="0077313E"/>
    <w:rsid w:val="00773571"/>
    <w:rsid w:val="00773A0F"/>
    <w:rsid w:val="00774D6C"/>
    <w:rsid w:val="00775A69"/>
    <w:rsid w:val="00777365"/>
    <w:rsid w:val="007779CC"/>
    <w:rsid w:val="007813CB"/>
    <w:rsid w:val="0078183C"/>
    <w:rsid w:val="00781AB7"/>
    <w:rsid w:val="00781E70"/>
    <w:rsid w:val="00782FAA"/>
    <w:rsid w:val="00783736"/>
    <w:rsid w:val="007848B4"/>
    <w:rsid w:val="00785519"/>
    <w:rsid w:val="00785E3C"/>
    <w:rsid w:val="00786F85"/>
    <w:rsid w:val="00787455"/>
    <w:rsid w:val="007908A3"/>
    <w:rsid w:val="00790BD2"/>
    <w:rsid w:val="00790F22"/>
    <w:rsid w:val="007936F8"/>
    <w:rsid w:val="007937FA"/>
    <w:rsid w:val="00794976"/>
    <w:rsid w:val="00794B69"/>
    <w:rsid w:val="00795E2D"/>
    <w:rsid w:val="00796A23"/>
    <w:rsid w:val="007A0457"/>
    <w:rsid w:val="007A1A74"/>
    <w:rsid w:val="007A2A30"/>
    <w:rsid w:val="007A2FC0"/>
    <w:rsid w:val="007A3001"/>
    <w:rsid w:val="007A4EB3"/>
    <w:rsid w:val="007A50DD"/>
    <w:rsid w:val="007A599C"/>
    <w:rsid w:val="007A6C06"/>
    <w:rsid w:val="007B149F"/>
    <w:rsid w:val="007B1F44"/>
    <w:rsid w:val="007B2057"/>
    <w:rsid w:val="007B322B"/>
    <w:rsid w:val="007B49A2"/>
    <w:rsid w:val="007B4E34"/>
    <w:rsid w:val="007B56ED"/>
    <w:rsid w:val="007B5822"/>
    <w:rsid w:val="007B659C"/>
    <w:rsid w:val="007B68E5"/>
    <w:rsid w:val="007B6ED1"/>
    <w:rsid w:val="007B7233"/>
    <w:rsid w:val="007C22DE"/>
    <w:rsid w:val="007C2789"/>
    <w:rsid w:val="007C2C17"/>
    <w:rsid w:val="007C37AF"/>
    <w:rsid w:val="007C5658"/>
    <w:rsid w:val="007C576C"/>
    <w:rsid w:val="007C6F52"/>
    <w:rsid w:val="007C770C"/>
    <w:rsid w:val="007C7D58"/>
    <w:rsid w:val="007D03B7"/>
    <w:rsid w:val="007D0673"/>
    <w:rsid w:val="007D0D71"/>
    <w:rsid w:val="007D3FC2"/>
    <w:rsid w:val="007D4226"/>
    <w:rsid w:val="007D43FB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69D"/>
    <w:rsid w:val="007E1760"/>
    <w:rsid w:val="007E405B"/>
    <w:rsid w:val="007E4ADD"/>
    <w:rsid w:val="007E5629"/>
    <w:rsid w:val="007E5737"/>
    <w:rsid w:val="007E5BEE"/>
    <w:rsid w:val="007E6AC5"/>
    <w:rsid w:val="007E6B7E"/>
    <w:rsid w:val="007E7073"/>
    <w:rsid w:val="007E70C2"/>
    <w:rsid w:val="007F0030"/>
    <w:rsid w:val="007F012D"/>
    <w:rsid w:val="007F147C"/>
    <w:rsid w:val="007F1915"/>
    <w:rsid w:val="007F1B3C"/>
    <w:rsid w:val="007F1FE3"/>
    <w:rsid w:val="007F2765"/>
    <w:rsid w:val="007F3104"/>
    <w:rsid w:val="007F3263"/>
    <w:rsid w:val="007F4354"/>
    <w:rsid w:val="007F64B1"/>
    <w:rsid w:val="007F7003"/>
    <w:rsid w:val="007F748B"/>
    <w:rsid w:val="007F7781"/>
    <w:rsid w:val="00802044"/>
    <w:rsid w:val="00802DAE"/>
    <w:rsid w:val="0080346F"/>
    <w:rsid w:val="00803A8B"/>
    <w:rsid w:val="008042E8"/>
    <w:rsid w:val="0080435B"/>
    <w:rsid w:val="00804C3A"/>
    <w:rsid w:val="00806D2A"/>
    <w:rsid w:val="00807227"/>
    <w:rsid w:val="00807C29"/>
    <w:rsid w:val="00807F16"/>
    <w:rsid w:val="0081059E"/>
    <w:rsid w:val="00812421"/>
    <w:rsid w:val="008132F5"/>
    <w:rsid w:val="008136CA"/>
    <w:rsid w:val="00814B82"/>
    <w:rsid w:val="008157C1"/>
    <w:rsid w:val="00816711"/>
    <w:rsid w:val="008171E3"/>
    <w:rsid w:val="008209F5"/>
    <w:rsid w:val="00820B98"/>
    <w:rsid w:val="00822B37"/>
    <w:rsid w:val="0082530C"/>
    <w:rsid w:val="00825412"/>
    <w:rsid w:val="0082665E"/>
    <w:rsid w:val="00826707"/>
    <w:rsid w:val="00826A8B"/>
    <w:rsid w:val="0082746F"/>
    <w:rsid w:val="0083097A"/>
    <w:rsid w:val="00831AD7"/>
    <w:rsid w:val="00833EA4"/>
    <w:rsid w:val="00833F91"/>
    <w:rsid w:val="00834322"/>
    <w:rsid w:val="00834643"/>
    <w:rsid w:val="00834AEC"/>
    <w:rsid w:val="00834D95"/>
    <w:rsid w:val="00834F7E"/>
    <w:rsid w:val="0083510D"/>
    <w:rsid w:val="00835857"/>
    <w:rsid w:val="008360DF"/>
    <w:rsid w:val="008362BE"/>
    <w:rsid w:val="008362C7"/>
    <w:rsid w:val="0083637D"/>
    <w:rsid w:val="0083678B"/>
    <w:rsid w:val="00836A62"/>
    <w:rsid w:val="00836DBB"/>
    <w:rsid w:val="008375B5"/>
    <w:rsid w:val="00837963"/>
    <w:rsid w:val="00837D71"/>
    <w:rsid w:val="00837DF6"/>
    <w:rsid w:val="00840149"/>
    <w:rsid w:val="0084065F"/>
    <w:rsid w:val="00841CA6"/>
    <w:rsid w:val="00843791"/>
    <w:rsid w:val="00843795"/>
    <w:rsid w:val="00844064"/>
    <w:rsid w:val="00844CD4"/>
    <w:rsid w:val="0084549B"/>
    <w:rsid w:val="008457FE"/>
    <w:rsid w:val="00846E95"/>
    <w:rsid w:val="008500A5"/>
    <w:rsid w:val="00850194"/>
    <w:rsid w:val="00851242"/>
    <w:rsid w:val="008514CE"/>
    <w:rsid w:val="00851E90"/>
    <w:rsid w:val="008520D1"/>
    <w:rsid w:val="00852381"/>
    <w:rsid w:val="008524F3"/>
    <w:rsid w:val="00852746"/>
    <w:rsid w:val="008528D9"/>
    <w:rsid w:val="00852E73"/>
    <w:rsid w:val="008531E0"/>
    <w:rsid w:val="00853849"/>
    <w:rsid w:val="00856F27"/>
    <w:rsid w:val="00857EBA"/>
    <w:rsid w:val="00860362"/>
    <w:rsid w:val="00861E54"/>
    <w:rsid w:val="00862566"/>
    <w:rsid w:val="00862CBF"/>
    <w:rsid w:val="008632FA"/>
    <w:rsid w:val="00863D9B"/>
    <w:rsid w:val="00865CB1"/>
    <w:rsid w:val="00865E89"/>
    <w:rsid w:val="00870C55"/>
    <w:rsid w:val="00870E71"/>
    <w:rsid w:val="00870EBA"/>
    <w:rsid w:val="0087102B"/>
    <w:rsid w:val="00871373"/>
    <w:rsid w:val="008717E9"/>
    <w:rsid w:val="00871CAD"/>
    <w:rsid w:val="008728DC"/>
    <w:rsid w:val="00872D08"/>
    <w:rsid w:val="008745BE"/>
    <w:rsid w:val="00875D04"/>
    <w:rsid w:val="008764AC"/>
    <w:rsid w:val="00877503"/>
    <w:rsid w:val="008800EA"/>
    <w:rsid w:val="0088129A"/>
    <w:rsid w:val="008816BF"/>
    <w:rsid w:val="008822BE"/>
    <w:rsid w:val="008828C6"/>
    <w:rsid w:val="00882FE0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986"/>
    <w:rsid w:val="00894E20"/>
    <w:rsid w:val="008952C3"/>
    <w:rsid w:val="008961CA"/>
    <w:rsid w:val="008972C5"/>
    <w:rsid w:val="008A0D11"/>
    <w:rsid w:val="008A0F42"/>
    <w:rsid w:val="008A1BE7"/>
    <w:rsid w:val="008A2622"/>
    <w:rsid w:val="008A2713"/>
    <w:rsid w:val="008A302C"/>
    <w:rsid w:val="008A3750"/>
    <w:rsid w:val="008A39E4"/>
    <w:rsid w:val="008A4974"/>
    <w:rsid w:val="008A5325"/>
    <w:rsid w:val="008A549C"/>
    <w:rsid w:val="008A5D49"/>
    <w:rsid w:val="008A6793"/>
    <w:rsid w:val="008A6F56"/>
    <w:rsid w:val="008A7918"/>
    <w:rsid w:val="008B0A96"/>
    <w:rsid w:val="008B16E8"/>
    <w:rsid w:val="008B4F70"/>
    <w:rsid w:val="008B68CF"/>
    <w:rsid w:val="008B759B"/>
    <w:rsid w:val="008C080B"/>
    <w:rsid w:val="008C0DD4"/>
    <w:rsid w:val="008C1191"/>
    <w:rsid w:val="008C30A4"/>
    <w:rsid w:val="008C3B4F"/>
    <w:rsid w:val="008C4271"/>
    <w:rsid w:val="008C4BA6"/>
    <w:rsid w:val="008C6145"/>
    <w:rsid w:val="008D1A3E"/>
    <w:rsid w:val="008D311E"/>
    <w:rsid w:val="008D4806"/>
    <w:rsid w:val="008D59DB"/>
    <w:rsid w:val="008D6307"/>
    <w:rsid w:val="008D6C4B"/>
    <w:rsid w:val="008D7122"/>
    <w:rsid w:val="008E121A"/>
    <w:rsid w:val="008E1405"/>
    <w:rsid w:val="008E2EAB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F72"/>
    <w:rsid w:val="008F1BEA"/>
    <w:rsid w:val="008F2782"/>
    <w:rsid w:val="008F3D36"/>
    <w:rsid w:val="008F47C7"/>
    <w:rsid w:val="008F4ECE"/>
    <w:rsid w:val="008F55A5"/>
    <w:rsid w:val="008F5B3E"/>
    <w:rsid w:val="008F66EB"/>
    <w:rsid w:val="008F7701"/>
    <w:rsid w:val="008F77E4"/>
    <w:rsid w:val="00900B2B"/>
    <w:rsid w:val="0090154D"/>
    <w:rsid w:val="00901E7B"/>
    <w:rsid w:val="00902ECE"/>
    <w:rsid w:val="00903BC2"/>
    <w:rsid w:val="009040AF"/>
    <w:rsid w:val="00904F06"/>
    <w:rsid w:val="00905038"/>
    <w:rsid w:val="009053A5"/>
    <w:rsid w:val="00905758"/>
    <w:rsid w:val="009076C1"/>
    <w:rsid w:val="00907B2D"/>
    <w:rsid w:val="00910BE2"/>
    <w:rsid w:val="00910E57"/>
    <w:rsid w:val="00910EF1"/>
    <w:rsid w:val="0091112C"/>
    <w:rsid w:val="009113A1"/>
    <w:rsid w:val="009121E0"/>
    <w:rsid w:val="0091268B"/>
    <w:rsid w:val="00912923"/>
    <w:rsid w:val="00912E64"/>
    <w:rsid w:val="00913914"/>
    <w:rsid w:val="00914907"/>
    <w:rsid w:val="00915606"/>
    <w:rsid w:val="00916748"/>
    <w:rsid w:val="00916BB5"/>
    <w:rsid w:val="00917419"/>
    <w:rsid w:val="0091753D"/>
    <w:rsid w:val="00917970"/>
    <w:rsid w:val="00917B0C"/>
    <w:rsid w:val="00917FEB"/>
    <w:rsid w:val="00920244"/>
    <w:rsid w:val="00920898"/>
    <w:rsid w:val="00921406"/>
    <w:rsid w:val="00921851"/>
    <w:rsid w:val="009225AD"/>
    <w:rsid w:val="00922B59"/>
    <w:rsid w:val="00922B82"/>
    <w:rsid w:val="00922BB7"/>
    <w:rsid w:val="00923091"/>
    <w:rsid w:val="009233E6"/>
    <w:rsid w:val="00923E54"/>
    <w:rsid w:val="009254E9"/>
    <w:rsid w:val="009279C3"/>
    <w:rsid w:val="009312A9"/>
    <w:rsid w:val="0093261F"/>
    <w:rsid w:val="00932AEB"/>
    <w:rsid w:val="009332E1"/>
    <w:rsid w:val="0093343F"/>
    <w:rsid w:val="00933F50"/>
    <w:rsid w:val="00935824"/>
    <w:rsid w:val="00935FD7"/>
    <w:rsid w:val="00936487"/>
    <w:rsid w:val="00937041"/>
    <w:rsid w:val="009370CE"/>
    <w:rsid w:val="009404F8"/>
    <w:rsid w:val="009413B7"/>
    <w:rsid w:val="009421AC"/>
    <w:rsid w:val="00942B1E"/>
    <w:rsid w:val="00942E34"/>
    <w:rsid w:val="00943281"/>
    <w:rsid w:val="00944B6F"/>
    <w:rsid w:val="00946112"/>
    <w:rsid w:val="00946E20"/>
    <w:rsid w:val="0095025E"/>
    <w:rsid w:val="00951D58"/>
    <w:rsid w:val="0095230D"/>
    <w:rsid w:val="009523C9"/>
    <w:rsid w:val="009525F4"/>
    <w:rsid w:val="00952697"/>
    <w:rsid w:val="00953627"/>
    <w:rsid w:val="0095365B"/>
    <w:rsid w:val="009536A4"/>
    <w:rsid w:val="009539FC"/>
    <w:rsid w:val="009547C8"/>
    <w:rsid w:val="00954F3D"/>
    <w:rsid w:val="00955311"/>
    <w:rsid w:val="0095540A"/>
    <w:rsid w:val="009561FE"/>
    <w:rsid w:val="009570C5"/>
    <w:rsid w:val="00957862"/>
    <w:rsid w:val="009579B7"/>
    <w:rsid w:val="00957D7B"/>
    <w:rsid w:val="00957EA1"/>
    <w:rsid w:val="0096025B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6AA8"/>
    <w:rsid w:val="00966BEF"/>
    <w:rsid w:val="00966D4F"/>
    <w:rsid w:val="00966DCB"/>
    <w:rsid w:val="00967D90"/>
    <w:rsid w:val="009703D4"/>
    <w:rsid w:val="00971878"/>
    <w:rsid w:val="0097578E"/>
    <w:rsid w:val="009757B2"/>
    <w:rsid w:val="0097638E"/>
    <w:rsid w:val="009767FA"/>
    <w:rsid w:val="009768FC"/>
    <w:rsid w:val="00980A9D"/>
    <w:rsid w:val="0098196E"/>
    <w:rsid w:val="009829EE"/>
    <w:rsid w:val="00982A7F"/>
    <w:rsid w:val="00983083"/>
    <w:rsid w:val="00984612"/>
    <w:rsid w:val="009849F4"/>
    <w:rsid w:val="00984A61"/>
    <w:rsid w:val="009854E7"/>
    <w:rsid w:val="00986ADD"/>
    <w:rsid w:val="009871F0"/>
    <w:rsid w:val="00990B4E"/>
    <w:rsid w:val="0099171B"/>
    <w:rsid w:val="009926D0"/>
    <w:rsid w:val="00992932"/>
    <w:rsid w:val="00994E56"/>
    <w:rsid w:val="00995498"/>
    <w:rsid w:val="00995854"/>
    <w:rsid w:val="00995CF3"/>
    <w:rsid w:val="00996038"/>
    <w:rsid w:val="00996AB7"/>
    <w:rsid w:val="009972C8"/>
    <w:rsid w:val="009978C6"/>
    <w:rsid w:val="009A09B0"/>
    <w:rsid w:val="009A15F6"/>
    <w:rsid w:val="009A3A9C"/>
    <w:rsid w:val="009A3BAF"/>
    <w:rsid w:val="009A4674"/>
    <w:rsid w:val="009A47DA"/>
    <w:rsid w:val="009A5500"/>
    <w:rsid w:val="009A5A3F"/>
    <w:rsid w:val="009A5FE0"/>
    <w:rsid w:val="009A6201"/>
    <w:rsid w:val="009A63D3"/>
    <w:rsid w:val="009A6C75"/>
    <w:rsid w:val="009A79DD"/>
    <w:rsid w:val="009A7C87"/>
    <w:rsid w:val="009A7D91"/>
    <w:rsid w:val="009A7E49"/>
    <w:rsid w:val="009B022A"/>
    <w:rsid w:val="009B04E0"/>
    <w:rsid w:val="009B151C"/>
    <w:rsid w:val="009B1C1B"/>
    <w:rsid w:val="009B1FC7"/>
    <w:rsid w:val="009B35C6"/>
    <w:rsid w:val="009B58B8"/>
    <w:rsid w:val="009B5C45"/>
    <w:rsid w:val="009B664A"/>
    <w:rsid w:val="009B680B"/>
    <w:rsid w:val="009B6BE7"/>
    <w:rsid w:val="009B71A4"/>
    <w:rsid w:val="009B72CD"/>
    <w:rsid w:val="009B79CC"/>
    <w:rsid w:val="009C02ED"/>
    <w:rsid w:val="009C068B"/>
    <w:rsid w:val="009C0749"/>
    <w:rsid w:val="009C0E74"/>
    <w:rsid w:val="009C0FE4"/>
    <w:rsid w:val="009C213B"/>
    <w:rsid w:val="009C32B0"/>
    <w:rsid w:val="009C5DF0"/>
    <w:rsid w:val="009C5FA5"/>
    <w:rsid w:val="009C6EEB"/>
    <w:rsid w:val="009D03C7"/>
    <w:rsid w:val="009D0BE4"/>
    <w:rsid w:val="009D0C78"/>
    <w:rsid w:val="009D1876"/>
    <w:rsid w:val="009D1948"/>
    <w:rsid w:val="009D3062"/>
    <w:rsid w:val="009D3D2C"/>
    <w:rsid w:val="009D48AC"/>
    <w:rsid w:val="009D5440"/>
    <w:rsid w:val="009D6FC9"/>
    <w:rsid w:val="009D7A73"/>
    <w:rsid w:val="009E04CB"/>
    <w:rsid w:val="009E09CB"/>
    <w:rsid w:val="009E0E1E"/>
    <w:rsid w:val="009E0F14"/>
    <w:rsid w:val="009E14AE"/>
    <w:rsid w:val="009E160B"/>
    <w:rsid w:val="009E2089"/>
    <w:rsid w:val="009E27FE"/>
    <w:rsid w:val="009E3277"/>
    <w:rsid w:val="009E3AAC"/>
    <w:rsid w:val="009E41F9"/>
    <w:rsid w:val="009E45E2"/>
    <w:rsid w:val="009E4DE7"/>
    <w:rsid w:val="009E562A"/>
    <w:rsid w:val="009E5D60"/>
    <w:rsid w:val="009E65F7"/>
    <w:rsid w:val="009E6606"/>
    <w:rsid w:val="009E7661"/>
    <w:rsid w:val="009F25BA"/>
    <w:rsid w:val="009F25D2"/>
    <w:rsid w:val="009F276F"/>
    <w:rsid w:val="009F2C91"/>
    <w:rsid w:val="009F32EB"/>
    <w:rsid w:val="009F35C2"/>
    <w:rsid w:val="009F4E02"/>
    <w:rsid w:val="009F555A"/>
    <w:rsid w:val="009F59C2"/>
    <w:rsid w:val="009F6BF8"/>
    <w:rsid w:val="009F703F"/>
    <w:rsid w:val="009F75DB"/>
    <w:rsid w:val="009F764B"/>
    <w:rsid w:val="00A00472"/>
    <w:rsid w:val="00A00623"/>
    <w:rsid w:val="00A01146"/>
    <w:rsid w:val="00A0171C"/>
    <w:rsid w:val="00A01BD1"/>
    <w:rsid w:val="00A01DBC"/>
    <w:rsid w:val="00A01F0B"/>
    <w:rsid w:val="00A02125"/>
    <w:rsid w:val="00A023EB"/>
    <w:rsid w:val="00A024C4"/>
    <w:rsid w:val="00A027AA"/>
    <w:rsid w:val="00A02A05"/>
    <w:rsid w:val="00A04558"/>
    <w:rsid w:val="00A052AA"/>
    <w:rsid w:val="00A0581B"/>
    <w:rsid w:val="00A0737D"/>
    <w:rsid w:val="00A0770D"/>
    <w:rsid w:val="00A106A9"/>
    <w:rsid w:val="00A115D9"/>
    <w:rsid w:val="00A11A81"/>
    <w:rsid w:val="00A11E94"/>
    <w:rsid w:val="00A1377D"/>
    <w:rsid w:val="00A13814"/>
    <w:rsid w:val="00A14333"/>
    <w:rsid w:val="00A14461"/>
    <w:rsid w:val="00A159A7"/>
    <w:rsid w:val="00A17911"/>
    <w:rsid w:val="00A17ADD"/>
    <w:rsid w:val="00A17C86"/>
    <w:rsid w:val="00A209F8"/>
    <w:rsid w:val="00A21246"/>
    <w:rsid w:val="00A22000"/>
    <w:rsid w:val="00A2299D"/>
    <w:rsid w:val="00A229EE"/>
    <w:rsid w:val="00A235DF"/>
    <w:rsid w:val="00A244E2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363A"/>
    <w:rsid w:val="00A33EE2"/>
    <w:rsid w:val="00A35155"/>
    <w:rsid w:val="00A3536D"/>
    <w:rsid w:val="00A3568F"/>
    <w:rsid w:val="00A358BA"/>
    <w:rsid w:val="00A35A3B"/>
    <w:rsid w:val="00A36C2A"/>
    <w:rsid w:val="00A36D5E"/>
    <w:rsid w:val="00A36F97"/>
    <w:rsid w:val="00A376C3"/>
    <w:rsid w:val="00A378B6"/>
    <w:rsid w:val="00A40887"/>
    <w:rsid w:val="00A41100"/>
    <w:rsid w:val="00A414D1"/>
    <w:rsid w:val="00A42040"/>
    <w:rsid w:val="00A42715"/>
    <w:rsid w:val="00A436E4"/>
    <w:rsid w:val="00A439CB"/>
    <w:rsid w:val="00A4467D"/>
    <w:rsid w:val="00A45319"/>
    <w:rsid w:val="00A455DF"/>
    <w:rsid w:val="00A45E0F"/>
    <w:rsid w:val="00A45EB7"/>
    <w:rsid w:val="00A45ED0"/>
    <w:rsid w:val="00A475A3"/>
    <w:rsid w:val="00A47F9B"/>
    <w:rsid w:val="00A51AD6"/>
    <w:rsid w:val="00A51CEA"/>
    <w:rsid w:val="00A52E2B"/>
    <w:rsid w:val="00A53A82"/>
    <w:rsid w:val="00A54210"/>
    <w:rsid w:val="00A54415"/>
    <w:rsid w:val="00A55606"/>
    <w:rsid w:val="00A55D94"/>
    <w:rsid w:val="00A5604F"/>
    <w:rsid w:val="00A60792"/>
    <w:rsid w:val="00A617FF"/>
    <w:rsid w:val="00A62B00"/>
    <w:rsid w:val="00A63969"/>
    <w:rsid w:val="00A65E27"/>
    <w:rsid w:val="00A661D5"/>
    <w:rsid w:val="00A665BB"/>
    <w:rsid w:val="00A66F78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33BF"/>
    <w:rsid w:val="00A83FB5"/>
    <w:rsid w:val="00A846EF"/>
    <w:rsid w:val="00A85AA3"/>
    <w:rsid w:val="00A878FC"/>
    <w:rsid w:val="00A90A75"/>
    <w:rsid w:val="00A91061"/>
    <w:rsid w:val="00A9164D"/>
    <w:rsid w:val="00A9185D"/>
    <w:rsid w:val="00A91FCC"/>
    <w:rsid w:val="00A93400"/>
    <w:rsid w:val="00A955A6"/>
    <w:rsid w:val="00A97029"/>
    <w:rsid w:val="00A97E44"/>
    <w:rsid w:val="00AA1752"/>
    <w:rsid w:val="00AA3B3C"/>
    <w:rsid w:val="00AA448B"/>
    <w:rsid w:val="00AA5628"/>
    <w:rsid w:val="00AA63E4"/>
    <w:rsid w:val="00AA6952"/>
    <w:rsid w:val="00AA7BB8"/>
    <w:rsid w:val="00AB0C43"/>
    <w:rsid w:val="00AB24E9"/>
    <w:rsid w:val="00AB2CB4"/>
    <w:rsid w:val="00AB2CF5"/>
    <w:rsid w:val="00AB2DFD"/>
    <w:rsid w:val="00AB3FE9"/>
    <w:rsid w:val="00AB486A"/>
    <w:rsid w:val="00AB5472"/>
    <w:rsid w:val="00AB60C9"/>
    <w:rsid w:val="00AB6A1E"/>
    <w:rsid w:val="00AC06B4"/>
    <w:rsid w:val="00AC0891"/>
    <w:rsid w:val="00AC165F"/>
    <w:rsid w:val="00AC1C56"/>
    <w:rsid w:val="00AC1D69"/>
    <w:rsid w:val="00AC4C40"/>
    <w:rsid w:val="00AC619D"/>
    <w:rsid w:val="00AC63A6"/>
    <w:rsid w:val="00AC6F6C"/>
    <w:rsid w:val="00AC7B3D"/>
    <w:rsid w:val="00AD12C0"/>
    <w:rsid w:val="00AD3F60"/>
    <w:rsid w:val="00AD4078"/>
    <w:rsid w:val="00AD4107"/>
    <w:rsid w:val="00AD4587"/>
    <w:rsid w:val="00AD622E"/>
    <w:rsid w:val="00AD6414"/>
    <w:rsid w:val="00AD69B0"/>
    <w:rsid w:val="00AD720C"/>
    <w:rsid w:val="00AD77DF"/>
    <w:rsid w:val="00AE0245"/>
    <w:rsid w:val="00AE0952"/>
    <w:rsid w:val="00AE1690"/>
    <w:rsid w:val="00AE1706"/>
    <w:rsid w:val="00AE258F"/>
    <w:rsid w:val="00AE2C85"/>
    <w:rsid w:val="00AE347C"/>
    <w:rsid w:val="00AE43A6"/>
    <w:rsid w:val="00AE47BA"/>
    <w:rsid w:val="00AE4B52"/>
    <w:rsid w:val="00AE5BE9"/>
    <w:rsid w:val="00AE5C36"/>
    <w:rsid w:val="00AE5D87"/>
    <w:rsid w:val="00AE5E2C"/>
    <w:rsid w:val="00AE642E"/>
    <w:rsid w:val="00AE6CF3"/>
    <w:rsid w:val="00AE7650"/>
    <w:rsid w:val="00AF2647"/>
    <w:rsid w:val="00AF267B"/>
    <w:rsid w:val="00AF27FA"/>
    <w:rsid w:val="00AF32D9"/>
    <w:rsid w:val="00AF33EF"/>
    <w:rsid w:val="00AF3612"/>
    <w:rsid w:val="00AF4ACB"/>
    <w:rsid w:val="00AF61A8"/>
    <w:rsid w:val="00AF69D2"/>
    <w:rsid w:val="00AF7025"/>
    <w:rsid w:val="00B01751"/>
    <w:rsid w:val="00B022DD"/>
    <w:rsid w:val="00B024AC"/>
    <w:rsid w:val="00B032D1"/>
    <w:rsid w:val="00B03B9E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E42"/>
    <w:rsid w:val="00B11B97"/>
    <w:rsid w:val="00B1277C"/>
    <w:rsid w:val="00B12C33"/>
    <w:rsid w:val="00B13015"/>
    <w:rsid w:val="00B13711"/>
    <w:rsid w:val="00B138E7"/>
    <w:rsid w:val="00B13BF2"/>
    <w:rsid w:val="00B14139"/>
    <w:rsid w:val="00B15144"/>
    <w:rsid w:val="00B153DA"/>
    <w:rsid w:val="00B169E0"/>
    <w:rsid w:val="00B217DE"/>
    <w:rsid w:val="00B21E58"/>
    <w:rsid w:val="00B22318"/>
    <w:rsid w:val="00B225CA"/>
    <w:rsid w:val="00B23363"/>
    <w:rsid w:val="00B23849"/>
    <w:rsid w:val="00B23E05"/>
    <w:rsid w:val="00B248AA"/>
    <w:rsid w:val="00B256B4"/>
    <w:rsid w:val="00B26DBC"/>
    <w:rsid w:val="00B27424"/>
    <w:rsid w:val="00B27B52"/>
    <w:rsid w:val="00B306FA"/>
    <w:rsid w:val="00B307F7"/>
    <w:rsid w:val="00B3113C"/>
    <w:rsid w:val="00B31A74"/>
    <w:rsid w:val="00B31CF4"/>
    <w:rsid w:val="00B31DE0"/>
    <w:rsid w:val="00B3311B"/>
    <w:rsid w:val="00B343D2"/>
    <w:rsid w:val="00B35AF2"/>
    <w:rsid w:val="00B365C0"/>
    <w:rsid w:val="00B36C8B"/>
    <w:rsid w:val="00B37404"/>
    <w:rsid w:val="00B41044"/>
    <w:rsid w:val="00B415F9"/>
    <w:rsid w:val="00B41943"/>
    <w:rsid w:val="00B427D9"/>
    <w:rsid w:val="00B42841"/>
    <w:rsid w:val="00B42F1E"/>
    <w:rsid w:val="00B44A93"/>
    <w:rsid w:val="00B456E1"/>
    <w:rsid w:val="00B45CD6"/>
    <w:rsid w:val="00B4733F"/>
    <w:rsid w:val="00B4774C"/>
    <w:rsid w:val="00B479F7"/>
    <w:rsid w:val="00B5041C"/>
    <w:rsid w:val="00B51C18"/>
    <w:rsid w:val="00B52476"/>
    <w:rsid w:val="00B52F2B"/>
    <w:rsid w:val="00B5373B"/>
    <w:rsid w:val="00B53C5E"/>
    <w:rsid w:val="00B5445F"/>
    <w:rsid w:val="00B544E3"/>
    <w:rsid w:val="00B55194"/>
    <w:rsid w:val="00B554B0"/>
    <w:rsid w:val="00B56DBE"/>
    <w:rsid w:val="00B607C3"/>
    <w:rsid w:val="00B60A30"/>
    <w:rsid w:val="00B61271"/>
    <w:rsid w:val="00B63AAF"/>
    <w:rsid w:val="00B643B5"/>
    <w:rsid w:val="00B64F67"/>
    <w:rsid w:val="00B65C92"/>
    <w:rsid w:val="00B663B9"/>
    <w:rsid w:val="00B666CC"/>
    <w:rsid w:val="00B66B0F"/>
    <w:rsid w:val="00B6701D"/>
    <w:rsid w:val="00B70B1D"/>
    <w:rsid w:val="00B71130"/>
    <w:rsid w:val="00B711FF"/>
    <w:rsid w:val="00B7210D"/>
    <w:rsid w:val="00B72A11"/>
    <w:rsid w:val="00B72B65"/>
    <w:rsid w:val="00B73386"/>
    <w:rsid w:val="00B75369"/>
    <w:rsid w:val="00B75995"/>
    <w:rsid w:val="00B76763"/>
    <w:rsid w:val="00B76CCC"/>
    <w:rsid w:val="00B77F43"/>
    <w:rsid w:val="00B80A7B"/>
    <w:rsid w:val="00B80E76"/>
    <w:rsid w:val="00B81198"/>
    <w:rsid w:val="00B842D0"/>
    <w:rsid w:val="00B84675"/>
    <w:rsid w:val="00B846B3"/>
    <w:rsid w:val="00B84BDE"/>
    <w:rsid w:val="00B8594B"/>
    <w:rsid w:val="00B85C3A"/>
    <w:rsid w:val="00B8787E"/>
    <w:rsid w:val="00B90673"/>
    <w:rsid w:val="00B91961"/>
    <w:rsid w:val="00B91AE0"/>
    <w:rsid w:val="00B91C08"/>
    <w:rsid w:val="00B92395"/>
    <w:rsid w:val="00B92A33"/>
    <w:rsid w:val="00B92E52"/>
    <w:rsid w:val="00B9366E"/>
    <w:rsid w:val="00B945D4"/>
    <w:rsid w:val="00B95445"/>
    <w:rsid w:val="00B96989"/>
    <w:rsid w:val="00B96D35"/>
    <w:rsid w:val="00B97A07"/>
    <w:rsid w:val="00B97B17"/>
    <w:rsid w:val="00BA0777"/>
    <w:rsid w:val="00BA1777"/>
    <w:rsid w:val="00BA1CF0"/>
    <w:rsid w:val="00BA2195"/>
    <w:rsid w:val="00BA2BF3"/>
    <w:rsid w:val="00BA49AA"/>
    <w:rsid w:val="00BA56B3"/>
    <w:rsid w:val="00BA5E2B"/>
    <w:rsid w:val="00BA5F2D"/>
    <w:rsid w:val="00BA6DEA"/>
    <w:rsid w:val="00BB01E3"/>
    <w:rsid w:val="00BB041D"/>
    <w:rsid w:val="00BB10CA"/>
    <w:rsid w:val="00BB1CF5"/>
    <w:rsid w:val="00BB1F06"/>
    <w:rsid w:val="00BB21D3"/>
    <w:rsid w:val="00BB35A0"/>
    <w:rsid w:val="00BB3F57"/>
    <w:rsid w:val="00BB4982"/>
    <w:rsid w:val="00BB4E78"/>
    <w:rsid w:val="00BB5BC3"/>
    <w:rsid w:val="00BB6DC2"/>
    <w:rsid w:val="00BB7575"/>
    <w:rsid w:val="00BC1323"/>
    <w:rsid w:val="00BC218A"/>
    <w:rsid w:val="00BC39C1"/>
    <w:rsid w:val="00BC3D0B"/>
    <w:rsid w:val="00BC439E"/>
    <w:rsid w:val="00BC5417"/>
    <w:rsid w:val="00BD23C6"/>
    <w:rsid w:val="00BD2541"/>
    <w:rsid w:val="00BD3204"/>
    <w:rsid w:val="00BD37DC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1A"/>
    <w:rsid w:val="00BE5769"/>
    <w:rsid w:val="00BE5A37"/>
    <w:rsid w:val="00BE6B07"/>
    <w:rsid w:val="00BE6F0A"/>
    <w:rsid w:val="00BE762E"/>
    <w:rsid w:val="00BE77D8"/>
    <w:rsid w:val="00BE7BA9"/>
    <w:rsid w:val="00BF019B"/>
    <w:rsid w:val="00BF1141"/>
    <w:rsid w:val="00BF2029"/>
    <w:rsid w:val="00BF2488"/>
    <w:rsid w:val="00BF24EE"/>
    <w:rsid w:val="00BF27D9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2705"/>
    <w:rsid w:val="00C13013"/>
    <w:rsid w:val="00C14460"/>
    <w:rsid w:val="00C144EC"/>
    <w:rsid w:val="00C15745"/>
    <w:rsid w:val="00C15D8E"/>
    <w:rsid w:val="00C1650F"/>
    <w:rsid w:val="00C16733"/>
    <w:rsid w:val="00C16BC3"/>
    <w:rsid w:val="00C1760C"/>
    <w:rsid w:val="00C208CF"/>
    <w:rsid w:val="00C21FEB"/>
    <w:rsid w:val="00C22C19"/>
    <w:rsid w:val="00C22C37"/>
    <w:rsid w:val="00C23107"/>
    <w:rsid w:val="00C23B83"/>
    <w:rsid w:val="00C23D97"/>
    <w:rsid w:val="00C23F0E"/>
    <w:rsid w:val="00C24643"/>
    <w:rsid w:val="00C24F37"/>
    <w:rsid w:val="00C254C1"/>
    <w:rsid w:val="00C25622"/>
    <w:rsid w:val="00C25FEF"/>
    <w:rsid w:val="00C25FFA"/>
    <w:rsid w:val="00C26FD6"/>
    <w:rsid w:val="00C30B64"/>
    <w:rsid w:val="00C31FB2"/>
    <w:rsid w:val="00C320F2"/>
    <w:rsid w:val="00C32216"/>
    <w:rsid w:val="00C33860"/>
    <w:rsid w:val="00C343AA"/>
    <w:rsid w:val="00C34E73"/>
    <w:rsid w:val="00C363F6"/>
    <w:rsid w:val="00C36B1D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A2B"/>
    <w:rsid w:val="00C4694B"/>
    <w:rsid w:val="00C47AEC"/>
    <w:rsid w:val="00C505A8"/>
    <w:rsid w:val="00C50804"/>
    <w:rsid w:val="00C50E52"/>
    <w:rsid w:val="00C516CB"/>
    <w:rsid w:val="00C51C23"/>
    <w:rsid w:val="00C53380"/>
    <w:rsid w:val="00C53CA9"/>
    <w:rsid w:val="00C54FB9"/>
    <w:rsid w:val="00C55783"/>
    <w:rsid w:val="00C56328"/>
    <w:rsid w:val="00C564F7"/>
    <w:rsid w:val="00C57A05"/>
    <w:rsid w:val="00C6047D"/>
    <w:rsid w:val="00C60AFE"/>
    <w:rsid w:val="00C61355"/>
    <w:rsid w:val="00C62007"/>
    <w:rsid w:val="00C62F7F"/>
    <w:rsid w:val="00C63047"/>
    <w:rsid w:val="00C6326A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4BAE"/>
    <w:rsid w:val="00C74C44"/>
    <w:rsid w:val="00C7602F"/>
    <w:rsid w:val="00C763CA"/>
    <w:rsid w:val="00C773BD"/>
    <w:rsid w:val="00C80418"/>
    <w:rsid w:val="00C827B2"/>
    <w:rsid w:val="00C82FD8"/>
    <w:rsid w:val="00C83B6D"/>
    <w:rsid w:val="00C850EF"/>
    <w:rsid w:val="00C85C6E"/>
    <w:rsid w:val="00C86A2E"/>
    <w:rsid w:val="00C86B49"/>
    <w:rsid w:val="00C8783A"/>
    <w:rsid w:val="00C878B5"/>
    <w:rsid w:val="00C87DEC"/>
    <w:rsid w:val="00C90558"/>
    <w:rsid w:val="00C92F24"/>
    <w:rsid w:val="00C93F3C"/>
    <w:rsid w:val="00C95D9B"/>
    <w:rsid w:val="00C9679A"/>
    <w:rsid w:val="00C96C34"/>
    <w:rsid w:val="00CA0E1C"/>
    <w:rsid w:val="00CA1331"/>
    <w:rsid w:val="00CA1647"/>
    <w:rsid w:val="00CA2DE3"/>
    <w:rsid w:val="00CA5153"/>
    <w:rsid w:val="00CA5403"/>
    <w:rsid w:val="00CA551D"/>
    <w:rsid w:val="00CA7638"/>
    <w:rsid w:val="00CB0D8A"/>
    <w:rsid w:val="00CB0E44"/>
    <w:rsid w:val="00CB1AF8"/>
    <w:rsid w:val="00CB1F91"/>
    <w:rsid w:val="00CB2C20"/>
    <w:rsid w:val="00CB2FEC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239D"/>
    <w:rsid w:val="00CC25F1"/>
    <w:rsid w:val="00CC2BBE"/>
    <w:rsid w:val="00CC3EF0"/>
    <w:rsid w:val="00CC4578"/>
    <w:rsid w:val="00CC4F8B"/>
    <w:rsid w:val="00CC6126"/>
    <w:rsid w:val="00CC6C6E"/>
    <w:rsid w:val="00CC6D5A"/>
    <w:rsid w:val="00CD0101"/>
    <w:rsid w:val="00CD0C4B"/>
    <w:rsid w:val="00CD12B9"/>
    <w:rsid w:val="00CD16B8"/>
    <w:rsid w:val="00CD2B9F"/>
    <w:rsid w:val="00CD2C15"/>
    <w:rsid w:val="00CD41DD"/>
    <w:rsid w:val="00CD4DFD"/>
    <w:rsid w:val="00CD542A"/>
    <w:rsid w:val="00CD58F3"/>
    <w:rsid w:val="00CD7F3A"/>
    <w:rsid w:val="00CE002B"/>
    <w:rsid w:val="00CE0C18"/>
    <w:rsid w:val="00CE1719"/>
    <w:rsid w:val="00CE1F14"/>
    <w:rsid w:val="00CE301C"/>
    <w:rsid w:val="00CE4580"/>
    <w:rsid w:val="00CE58C9"/>
    <w:rsid w:val="00CE5FF5"/>
    <w:rsid w:val="00CE71BE"/>
    <w:rsid w:val="00CE770F"/>
    <w:rsid w:val="00CF2896"/>
    <w:rsid w:val="00CF33F0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E4"/>
    <w:rsid w:val="00D013AC"/>
    <w:rsid w:val="00D0177B"/>
    <w:rsid w:val="00D0277E"/>
    <w:rsid w:val="00D02995"/>
    <w:rsid w:val="00D04168"/>
    <w:rsid w:val="00D0495B"/>
    <w:rsid w:val="00D0679F"/>
    <w:rsid w:val="00D10EAB"/>
    <w:rsid w:val="00D11C50"/>
    <w:rsid w:val="00D12D84"/>
    <w:rsid w:val="00D13941"/>
    <w:rsid w:val="00D13943"/>
    <w:rsid w:val="00D13D35"/>
    <w:rsid w:val="00D144AF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2E3"/>
    <w:rsid w:val="00D214A0"/>
    <w:rsid w:val="00D225D9"/>
    <w:rsid w:val="00D23310"/>
    <w:rsid w:val="00D271F6"/>
    <w:rsid w:val="00D27913"/>
    <w:rsid w:val="00D27A70"/>
    <w:rsid w:val="00D30926"/>
    <w:rsid w:val="00D30E69"/>
    <w:rsid w:val="00D31E1B"/>
    <w:rsid w:val="00D3328B"/>
    <w:rsid w:val="00D346FD"/>
    <w:rsid w:val="00D3574A"/>
    <w:rsid w:val="00D370A7"/>
    <w:rsid w:val="00D40931"/>
    <w:rsid w:val="00D40A29"/>
    <w:rsid w:val="00D40E72"/>
    <w:rsid w:val="00D42182"/>
    <w:rsid w:val="00D43A61"/>
    <w:rsid w:val="00D446BF"/>
    <w:rsid w:val="00D447AD"/>
    <w:rsid w:val="00D455CB"/>
    <w:rsid w:val="00D45C08"/>
    <w:rsid w:val="00D45E70"/>
    <w:rsid w:val="00D45F44"/>
    <w:rsid w:val="00D46027"/>
    <w:rsid w:val="00D468D4"/>
    <w:rsid w:val="00D51DEC"/>
    <w:rsid w:val="00D51FCB"/>
    <w:rsid w:val="00D52385"/>
    <w:rsid w:val="00D5332F"/>
    <w:rsid w:val="00D534BE"/>
    <w:rsid w:val="00D544F9"/>
    <w:rsid w:val="00D54A11"/>
    <w:rsid w:val="00D54CA8"/>
    <w:rsid w:val="00D54FA4"/>
    <w:rsid w:val="00D556A1"/>
    <w:rsid w:val="00D5577C"/>
    <w:rsid w:val="00D55967"/>
    <w:rsid w:val="00D55B67"/>
    <w:rsid w:val="00D56DF1"/>
    <w:rsid w:val="00D57155"/>
    <w:rsid w:val="00D615F8"/>
    <w:rsid w:val="00D62D27"/>
    <w:rsid w:val="00D62D8F"/>
    <w:rsid w:val="00D65565"/>
    <w:rsid w:val="00D659E3"/>
    <w:rsid w:val="00D65C8A"/>
    <w:rsid w:val="00D6662A"/>
    <w:rsid w:val="00D668F3"/>
    <w:rsid w:val="00D66AD5"/>
    <w:rsid w:val="00D701C5"/>
    <w:rsid w:val="00D70A13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B5"/>
    <w:rsid w:val="00D76685"/>
    <w:rsid w:val="00D77A0A"/>
    <w:rsid w:val="00D804D9"/>
    <w:rsid w:val="00D80772"/>
    <w:rsid w:val="00D813E7"/>
    <w:rsid w:val="00D8188C"/>
    <w:rsid w:val="00D82222"/>
    <w:rsid w:val="00D8427D"/>
    <w:rsid w:val="00D8557C"/>
    <w:rsid w:val="00D900EA"/>
    <w:rsid w:val="00D9073D"/>
    <w:rsid w:val="00D90BE1"/>
    <w:rsid w:val="00D91142"/>
    <w:rsid w:val="00D92995"/>
    <w:rsid w:val="00D9451E"/>
    <w:rsid w:val="00D94BF2"/>
    <w:rsid w:val="00D94BFC"/>
    <w:rsid w:val="00D95BDE"/>
    <w:rsid w:val="00D9602A"/>
    <w:rsid w:val="00D97283"/>
    <w:rsid w:val="00D97374"/>
    <w:rsid w:val="00D97A02"/>
    <w:rsid w:val="00DA1472"/>
    <w:rsid w:val="00DA221D"/>
    <w:rsid w:val="00DA2A6F"/>
    <w:rsid w:val="00DA3173"/>
    <w:rsid w:val="00DA39F2"/>
    <w:rsid w:val="00DA3F2B"/>
    <w:rsid w:val="00DA5349"/>
    <w:rsid w:val="00DA61A3"/>
    <w:rsid w:val="00DA63D8"/>
    <w:rsid w:val="00DA6D67"/>
    <w:rsid w:val="00DA77FD"/>
    <w:rsid w:val="00DA7A1D"/>
    <w:rsid w:val="00DB0D74"/>
    <w:rsid w:val="00DB1966"/>
    <w:rsid w:val="00DB24EE"/>
    <w:rsid w:val="00DB250C"/>
    <w:rsid w:val="00DB4C4B"/>
    <w:rsid w:val="00DB4C9F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C0CF1"/>
    <w:rsid w:val="00DC162B"/>
    <w:rsid w:val="00DC1D15"/>
    <w:rsid w:val="00DC1D65"/>
    <w:rsid w:val="00DC2556"/>
    <w:rsid w:val="00DC2B9E"/>
    <w:rsid w:val="00DC4E41"/>
    <w:rsid w:val="00DC5432"/>
    <w:rsid w:val="00DC6941"/>
    <w:rsid w:val="00DC6E3E"/>
    <w:rsid w:val="00DC702A"/>
    <w:rsid w:val="00DC760F"/>
    <w:rsid w:val="00DC772D"/>
    <w:rsid w:val="00DC779D"/>
    <w:rsid w:val="00DC7DEA"/>
    <w:rsid w:val="00DD057B"/>
    <w:rsid w:val="00DD1B9C"/>
    <w:rsid w:val="00DD1E46"/>
    <w:rsid w:val="00DD284F"/>
    <w:rsid w:val="00DD36A8"/>
    <w:rsid w:val="00DD4090"/>
    <w:rsid w:val="00DD4EE5"/>
    <w:rsid w:val="00DD68EE"/>
    <w:rsid w:val="00DD6C41"/>
    <w:rsid w:val="00DE01AD"/>
    <w:rsid w:val="00DE0627"/>
    <w:rsid w:val="00DE08F4"/>
    <w:rsid w:val="00DE1F7C"/>
    <w:rsid w:val="00DE30F8"/>
    <w:rsid w:val="00DE3A90"/>
    <w:rsid w:val="00DE4179"/>
    <w:rsid w:val="00DE41CF"/>
    <w:rsid w:val="00DE4600"/>
    <w:rsid w:val="00DE525B"/>
    <w:rsid w:val="00DE6B16"/>
    <w:rsid w:val="00DE7804"/>
    <w:rsid w:val="00DE7C19"/>
    <w:rsid w:val="00DE7E00"/>
    <w:rsid w:val="00DF04FE"/>
    <w:rsid w:val="00DF089B"/>
    <w:rsid w:val="00DF18F4"/>
    <w:rsid w:val="00DF21B3"/>
    <w:rsid w:val="00DF30D8"/>
    <w:rsid w:val="00DF3290"/>
    <w:rsid w:val="00DF3D15"/>
    <w:rsid w:val="00DF5C71"/>
    <w:rsid w:val="00DF6275"/>
    <w:rsid w:val="00DF66A5"/>
    <w:rsid w:val="00DF6F59"/>
    <w:rsid w:val="00E00B62"/>
    <w:rsid w:val="00E01074"/>
    <w:rsid w:val="00E0293C"/>
    <w:rsid w:val="00E0642B"/>
    <w:rsid w:val="00E065BD"/>
    <w:rsid w:val="00E06743"/>
    <w:rsid w:val="00E06AA5"/>
    <w:rsid w:val="00E06B38"/>
    <w:rsid w:val="00E06ECD"/>
    <w:rsid w:val="00E10865"/>
    <w:rsid w:val="00E11E55"/>
    <w:rsid w:val="00E1211F"/>
    <w:rsid w:val="00E124DD"/>
    <w:rsid w:val="00E12A8B"/>
    <w:rsid w:val="00E12B69"/>
    <w:rsid w:val="00E12EC1"/>
    <w:rsid w:val="00E13304"/>
    <w:rsid w:val="00E13FC4"/>
    <w:rsid w:val="00E1482F"/>
    <w:rsid w:val="00E153BF"/>
    <w:rsid w:val="00E156C2"/>
    <w:rsid w:val="00E1575A"/>
    <w:rsid w:val="00E15C23"/>
    <w:rsid w:val="00E16834"/>
    <w:rsid w:val="00E17155"/>
    <w:rsid w:val="00E17944"/>
    <w:rsid w:val="00E17A91"/>
    <w:rsid w:val="00E20DD3"/>
    <w:rsid w:val="00E21ACC"/>
    <w:rsid w:val="00E2246F"/>
    <w:rsid w:val="00E23F79"/>
    <w:rsid w:val="00E24846"/>
    <w:rsid w:val="00E248FC"/>
    <w:rsid w:val="00E24ADD"/>
    <w:rsid w:val="00E26660"/>
    <w:rsid w:val="00E26985"/>
    <w:rsid w:val="00E27EDC"/>
    <w:rsid w:val="00E307DA"/>
    <w:rsid w:val="00E3080A"/>
    <w:rsid w:val="00E3082B"/>
    <w:rsid w:val="00E317D6"/>
    <w:rsid w:val="00E321EB"/>
    <w:rsid w:val="00E32637"/>
    <w:rsid w:val="00E32D9F"/>
    <w:rsid w:val="00E337B0"/>
    <w:rsid w:val="00E365E6"/>
    <w:rsid w:val="00E369AD"/>
    <w:rsid w:val="00E40156"/>
    <w:rsid w:val="00E40227"/>
    <w:rsid w:val="00E40781"/>
    <w:rsid w:val="00E40D84"/>
    <w:rsid w:val="00E41436"/>
    <w:rsid w:val="00E41A4C"/>
    <w:rsid w:val="00E42996"/>
    <w:rsid w:val="00E42D04"/>
    <w:rsid w:val="00E43239"/>
    <w:rsid w:val="00E44155"/>
    <w:rsid w:val="00E4473C"/>
    <w:rsid w:val="00E44B18"/>
    <w:rsid w:val="00E4590E"/>
    <w:rsid w:val="00E469BE"/>
    <w:rsid w:val="00E526AA"/>
    <w:rsid w:val="00E52756"/>
    <w:rsid w:val="00E52C99"/>
    <w:rsid w:val="00E54796"/>
    <w:rsid w:val="00E566C5"/>
    <w:rsid w:val="00E56B25"/>
    <w:rsid w:val="00E57001"/>
    <w:rsid w:val="00E57387"/>
    <w:rsid w:val="00E57AFC"/>
    <w:rsid w:val="00E57BBE"/>
    <w:rsid w:val="00E60C8F"/>
    <w:rsid w:val="00E60E34"/>
    <w:rsid w:val="00E60E51"/>
    <w:rsid w:val="00E610AA"/>
    <w:rsid w:val="00E6193A"/>
    <w:rsid w:val="00E6323A"/>
    <w:rsid w:val="00E6348B"/>
    <w:rsid w:val="00E64B65"/>
    <w:rsid w:val="00E64FE3"/>
    <w:rsid w:val="00E65D83"/>
    <w:rsid w:val="00E66992"/>
    <w:rsid w:val="00E6717C"/>
    <w:rsid w:val="00E7158C"/>
    <w:rsid w:val="00E71B2C"/>
    <w:rsid w:val="00E73215"/>
    <w:rsid w:val="00E73287"/>
    <w:rsid w:val="00E77288"/>
    <w:rsid w:val="00E778F6"/>
    <w:rsid w:val="00E77A93"/>
    <w:rsid w:val="00E813C6"/>
    <w:rsid w:val="00E82221"/>
    <w:rsid w:val="00E822E1"/>
    <w:rsid w:val="00E829B6"/>
    <w:rsid w:val="00E82F64"/>
    <w:rsid w:val="00E83DCD"/>
    <w:rsid w:val="00E83F19"/>
    <w:rsid w:val="00E840E1"/>
    <w:rsid w:val="00E845AA"/>
    <w:rsid w:val="00E849DA"/>
    <w:rsid w:val="00E84A6D"/>
    <w:rsid w:val="00E84D23"/>
    <w:rsid w:val="00E85158"/>
    <w:rsid w:val="00E865AC"/>
    <w:rsid w:val="00E86DC9"/>
    <w:rsid w:val="00E879AA"/>
    <w:rsid w:val="00E90719"/>
    <w:rsid w:val="00E909C8"/>
    <w:rsid w:val="00E90DBA"/>
    <w:rsid w:val="00E91228"/>
    <w:rsid w:val="00E91400"/>
    <w:rsid w:val="00E917F3"/>
    <w:rsid w:val="00E92663"/>
    <w:rsid w:val="00E9283E"/>
    <w:rsid w:val="00E94616"/>
    <w:rsid w:val="00E94C38"/>
    <w:rsid w:val="00E94FCA"/>
    <w:rsid w:val="00E95CAA"/>
    <w:rsid w:val="00EA0903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509B"/>
    <w:rsid w:val="00EA678B"/>
    <w:rsid w:val="00EA7147"/>
    <w:rsid w:val="00EB0542"/>
    <w:rsid w:val="00EB089A"/>
    <w:rsid w:val="00EB0CC9"/>
    <w:rsid w:val="00EB0DA5"/>
    <w:rsid w:val="00EB2C78"/>
    <w:rsid w:val="00EB357A"/>
    <w:rsid w:val="00EB3C89"/>
    <w:rsid w:val="00EB4F4D"/>
    <w:rsid w:val="00EB594C"/>
    <w:rsid w:val="00EB71BB"/>
    <w:rsid w:val="00EB7E66"/>
    <w:rsid w:val="00EC04C6"/>
    <w:rsid w:val="00EC16C0"/>
    <w:rsid w:val="00EC2927"/>
    <w:rsid w:val="00EC423B"/>
    <w:rsid w:val="00EC5DCC"/>
    <w:rsid w:val="00EC7129"/>
    <w:rsid w:val="00ED0AC6"/>
    <w:rsid w:val="00ED0B5B"/>
    <w:rsid w:val="00ED0BC5"/>
    <w:rsid w:val="00ED125D"/>
    <w:rsid w:val="00ED22EE"/>
    <w:rsid w:val="00ED2B9F"/>
    <w:rsid w:val="00ED30AF"/>
    <w:rsid w:val="00ED3115"/>
    <w:rsid w:val="00ED4260"/>
    <w:rsid w:val="00ED4B8D"/>
    <w:rsid w:val="00ED5CF3"/>
    <w:rsid w:val="00ED64B4"/>
    <w:rsid w:val="00ED68EB"/>
    <w:rsid w:val="00ED6CAB"/>
    <w:rsid w:val="00ED711B"/>
    <w:rsid w:val="00ED7F07"/>
    <w:rsid w:val="00EE00FD"/>
    <w:rsid w:val="00EE03EB"/>
    <w:rsid w:val="00EE1AE9"/>
    <w:rsid w:val="00EE1B1E"/>
    <w:rsid w:val="00EE1FAC"/>
    <w:rsid w:val="00EE26D3"/>
    <w:rsid w:val="00EE2825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E7E"/>
    <w:rsid w:val="00EF30FF"/>
    <w:rsid w:val="00EF3451"/>
    <w:rsid w:val="00EF3631"/>
    <w:rsid w:val="00EF3EAD"/>
    <w:rsid w:val="00EF5212"/>
    <w:rsid w:val="00EF53CF"/>
    <w:rsid w:val="00EF6659"/>
    <w:rsid w:val="00EF6682"/>
    <w:rsid w:val="00EF6D34"/>
    <w:rsid w:val="00EF70F9"/>
    <w:rsid w:val="00EF7998"/>
    <w:rsid w:val="00EF79C7"/>
    <w:rsid w:val="00F0204A"/>
    <w:rsid w:val="00F023EE"/>
    <w:rsid w:val="00F02E4D"/>
    <w:rsid w:val="00F0301C"/>
    <w:rsid w:val="00F03021"/>
    <w:rsid w:val="00F035FB"/>
    <w:rsid w:val="00F03628"/>
    <w:rsid w:val="00F04C40"/>
    <w:rsid w:val="00F04D31"/>
    <w:rsid w:val="00F057FC"/>
    <w:rsid w:val="00F05B63"/>
    <w:rsid w:val="00F06088"/>
    <w:rsid w:val="00F0680D"/>
    <w:rsid w:val="00F07539"/>
    <w:rsid w:val="00F0790B"/>
    <w:rsid w:val="00F07DEA"/>
    <w:rsid w:val="00F118D3"/>
    <w:rsid w:val="00F12421"/>
    <w:rsid w:val="00F132BF"/>
    <w:rsid w:val="00F14965"/>
    <w:rsid w:val="00F14DEE"/>
    <w:rsid w:val="00F14E23"/>
    <w:rsid w:val="00F15229"/>
    <w:rsid w:val="00F15ADE"/>
    <w:rsid w:val="00F208B7"/>
    <w:rsid w:val="00F21E14"/>
    <w:rsid w:val="00F21EBA"/>
    <w:rsid w:val="00F221DA"/>
    <w:rsid w:val="00F226D8"/>
    <w:rsid w:val="00F23416"/>
    <w:rsid w:val="00F23AB3"/>
    <w:rsid w:val="00F241F1"/>
    <w:rsid w:val="00F2440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235"/>
    <w:rsid w:val="00F338ED"/>
    <w:rsid w:val="00F33A53"/>
    <w:rsid w:val="00F33C73"/>
    <w:rsid w:val="00F34100"/>
    <w:rsid w:val="00F343A6"/>
    <w:rsid w:val="00F344F0"/>
    <w:rsid w:val="00F34BDC"/>
    <w:rsid w:val="00F34BE7"/>
    <w:rsid w:val="00F35C38"/>
    <w:rsid w:val="00F35D9B"/>
    <w:rsid w:val="00F360E6"/>
    <w:rsid w:val="00F36403"/>
    <w:rsid w:val="00F36CC7"/>
    <w:rsid w:val="00F36FE3"/>
    <w:rsid w:val="00F37960"/>
    <w:rsid w:val="00F37F22"/>
    <w:rsid w:val="00F410C1"/>
    <w:rsid w:val="00F4206E"/>
    <w:rsid w:val="00F4322E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1148"/>
    <w:rsid w:val="00F51CB8"/>
    <w:rsid w:val="00F5226C"/>
    <w:rsid w:val="00F52C65"/>
    <w:rsid w:val="00F52E2A"/>
    <w:rsid w:val="00F53F0F"/>
    <w:rsid w:val="00F5490F"/>
    <w:rsid w:val="00F54E1D"/>
    <w:rsid w:val="00F5520C"/>
    <w:rsid w:val="00F5531A"/>
    <w:rsid w:val="00F55834"/>
    <w:rsid w:val="00F55842"/>
    <w:rsid w:val="00F56046"/>
    <w:rsid w:val="00F56668"/>
    <w:rsid w:val="00F56769"/>
    <w:rsid w:val="00F5796B"/>
    <w:rsid w:val="00F6135D"/>
    <w:rsid w:val="00F61D4D"/>
    <w:rsid w:val="00F61F7F"/>
    <w:rsid w:val="00F630A5"/>
    <w:rsid w:val="00F63E6B"/>
    <w:rsid w:val="00F64889"/>
    <w:rsid w:val="00F64CA3"/>
    <w:rsid w:val="00F655C6"/>
    <w:rsid w:val="00F6650F"/>
    <w:rsid w:val="00F666E5"/>
    <w:rsid w:val="00F669CB"/>
    <w:rsid w:val="00F67063"/>
    <w:rsid w:val="00F67591"/>
    <w:rsid w:val="00F6784E"/>
    <w:rsid w:val="00F71284"/>
    <w:rsid w:val="00F7181B"/>
    <w:rsid w:val="00F71C61"/>
    <w:rsid w:val="00F71CDC"/>
    <w:rsid w:val="00F71F00"/>
    <w:rsid w:val="00F72A47"/>
    <w:rsid w:val="00F739D4"/>
    <w:rsid w:val="00F7481E"/>
    <w:rsid w:val="00F75A2F"/>
    <w:rsid w:val="00F7658D"/>
    <w:rsid w:val="00F765F2"/>
    <w:rsid w:val="00F76A88"/>
    <w:rsid w:val="00F76BCA"/>
    <w:rsid w:val="00F76EF8"/>
    <w:rsid w:val="00F77552"/>
    <w:rsid w:val="00F800B4"/>
    <w:rsid w:val="00F80E58"/>
    <w:rsid w:val="00F81883"/>
    <w:rsid w:val="00F81A17"/>
    <w:rsid w:val="00F82171"/>
    <w:rsid w:val="00F8218D"/>
    <w:rsid w:val="00F82225"/>
    <w:rsid w:val="00F82336"/>
    <w:rsid w:val="00F82F34"/>
    <w:rsid w:val="00F82F9E"/>
    <w:rsid w:val="00F83B13"/>
    <w:rsid w:val="00F8422A"/>
    <w:rsid w:val="00F84965"/>
    <w:rsid w:val="00F84AE9"/>
    <w:rsid w:val="00F85D2B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4730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D8D"/>
    <w:rsid w:val="00FB01CF"/>
    <w:rsid w:val="00FB1F3A"/>
    <w:rsid w:val="00FB29B7"/>
    <w:rsid w:val="00FB5913"/>
    <w:rsid w:val="00FB5916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50C6"/>
    <w:rsid w:val="00FC5D61"/>
    <w:rsid w:val="00FC6691"/>
    <w:rsid w:val="00FC6BFB"/>
    <w:rsid w:val="00FC7965"/>
    <w:rsid w:val="00FC79D7"/>
    <w:rsid w:val="00FC7F99"/>
    <w:rsid w:val="00FD02B0"/>
    <w:rsid w:val="00FD0578"/>
    <w:rsid w:val="00FD1A33"/>
    <w:rsid w:val="00FD2686"/>
    <w:rsid w:val="00FD3440"/>
    <w:rsid w:val="00FD3E05"/>
    <w:rsid w:val="00FD41CC"/>
    <w:rsid w:val="00FD7C1B"/>
    <w:rsid w:val="00FE0770"/>
    <w:rsid w:val="00FE13D7"/>
    <w:rsid w:val="00FE14CC"/>
    <w:rsid w:val="00FE2045"/>
    <w:rsid w:val="00FE2FF7"/>
    <w:rsid w:val="00FE3165"/>
    <w:rsid w:val="00FE378E"/>
    <w:rsid w:val="00FE4FDD"/>
    <w:rsid w:val="00FE5E68"/>
    <w:rsid w:val="00FE69BC"/>
    <w:rsid w:val="00FE7313"/>
    <w:rsid w:val="00FF0602"/>
    <w:rsid w:val="00FF0A11"/>
    <w:rsid w:val="00FF0CC9"/>
    <w:rsid w:val="00FF1614"/>
    <w:rsid w:val="00FF1844"/>
    <w:rsid w:val="00FF266D"/>
    <w:rsid w:val="00FF31B7"/>
    <w:rsid w:val="00FF38A9"/>
    <w:rsid w:val="00FF4215"/>
    <w:rsid w:val="00FF46A0"/>
    <w:rsid w:val="00FF4B87"/>
    <w:rsid w:val="00FF57C2"/>
    <w:rsid w:val="00FF76F1"/>
    <w:rsid w:val="143C31BA"/>
    <w:rsid w:val="50E87F53"/>
    <w:rsid w:val="7121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vertical-relative:line" fill="f" fillcolor="white" stroke="f">
      <v:fill color="white" on="f"/>
      <v:stroke on="f"/>
      <o:colormru v:ext="edit" colors="blue,#009"/>
    </o:shapedefaults>
    <o:shapelayout v:ext="edit">
      <o:idmap v:ext="edit" data="2"/>
    </o:shapelayout>
  </w:shapeDefaults>
  <w:decimalSymbol w:val="."/>
  <w:listSeparator w:val=","/>
  <w14:docId w14:val="4B285741"/>
  <w15:chartTrackingRefBased/>
  <w15:docId w15:val="{EC86B47E-A47F-4424-8963-717F134C0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07A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4221DF"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233FC0"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autoRedefine/>
    <w:qFormat/>
    <w:rsid w:val="003C1E0F"/>
    <w:pPr>
      <w:keepNext/>
      <w:numPr>
        <w:ilvl w:val="2"/>
        <w:numId w:val="1"/>
      </w:numPr>
      <w:outlineLvl w:val="2"/>
    </w:pPr>
    <w:rPr>
      <w:rFonts w:ascii="HY헤드라인M" w:eastAsia="HY헤드라인M" w:hAnsi="HY헤드라인M"/>
      <w:sz w:val="22"/>
      <w:szCs w:val="20"/>
    </w:rPr>
  </w:style>
  <w:style w:type="paragraph" w:styleId="4">
    <w:name w:val="heading 4"/>
    <w:basedOn w:val="a"/>
    <w:next w:val="a"/>
    <w:autoRedefine/>
    <w:qFormat/>
    <w:rsid w:val="00012F0F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4221DF"/>
    <w:rPr>
      <w:rFonts w:ascii="HY헤드라인M" w:eastAsia="HY헤드라인M" w:hAnsi="Arial"/>
      <w:kern w:val="2"/>
      <w:sz w:val="28"/>
      <w:szCs w:val="28"/>
    </w:rPr>
  </w:style>
  <w:style w:type="character" w:customStyle="1" w:styleId="2Char">
    <w:name w:val="제목 2 Char"/>
    <w:link w:val="2"/>
    <w:rsid w:val="00233FC0"/>
    <w:rPr>
      <w:rFonts w:ascii="HY헤드라인M" w:eastAsia="HY헤드라인M" w:hAnsi="Arial"/>
      <w:kern w:val="2"/>
      <w:sz w:val="24"/>
      <w:lang w:val="en-US" w:eastAsia="ko-KR" w:bidi="ar-SA"/>
    </w:rPr>
  </w:style>
  <w:style w:type="paragraph" w:styleId="a3">
    <w:name w:val="Document Map"/>
    <w:basedOn w:val="a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7E4ADD"/>
    <w:pPr>
      <w:ind w:left="200" w:hangingChars="200" w:hanging="200"/>
    </w:pPr>
  </w:style>
  <w:style w:type="paragraph" w:styleId="a6">
    <w:name w:val="header"/>
    <w:basedOn w:val="a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semiHidden/>
    <w:rsid w:val="00FF4B87"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a6"/>
    <w:rsid w:val="00E917F3"/>
    <w:rPr>
      <w:rFonts w:ascii="바탕"/>
      <w:kern w:val="2"/>
      <w:szCs w:val="24"/>
    </w:rPr>
  </w:style>
  <w:style w:type="paragraph" w:styleId="a8">
    <w:name w:val="foot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rsid w:val="00FF4B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D701C5"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D701C5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D701C5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D701C5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D701C5"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sid w:val="004A0933"/>
    <w:rPr>
      <w:sz w:val="18"/>
      <w:szCs w:val="18"/>
    </w:rPr>
  </w:style>
  <w:style w:type="paragraph" w:styleId="ab">
    <w:name w:val="annotation text"/>
    <w:basedOn w:val="a"/>
    <w:semiHidden/>
    <w:rsid w:val="004A0933"/>
    <w:pPr>
      <w:jc w:val="left"/>
    </w:pPr>
  </w:style>
  <w:style w:type="paragraph" w:styleId="ac">
    <w:name w:val="annotation subject"/>
    <w:basedOn w:val="ab"/>
    <w:next w:val="ab"/>
    <w:semiHidden/>
    <w:rsid w:val="004A0933"/>
    <w:rPr>
      <w:b/>
      <w:bCs/>
    </w:rPr>
  </w:style>
  <w:style w:type="paragraph" w:customStyle="1" w:styleId="ad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a8"/>
    <w:rsid w:val="00E917F3"/>
    <w:rPr>
      <w:rFonts w:ascii="바탕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e">
    <w:name w:val="주석"/>
    <w:rsid w:val="005127C2"/>
    <w:rPr>
      <w:color w:val="C00000"/>
    </w:rPr>
  </w:style>
  <w:style w:type="paragraph" w:customStyle="1" w:styleId="af">
    <w:name w:val="표 항목"/>
    <w:basedOn w:val="a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1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character" w:styleId="af2">
    <w:name w:val="Hyperlink"/>
    <w:uiPriority w:val="99"/>
    <w:rsid w:val="00DD36A8"/>
    <w:rPr>
      <w:color w:val="0000FF"/>
      <w:u w:val="single"/>
    </w:rPr>
  </w:style>
  <w:style w:type="paragraph" w:styleId="af3">
    <w:name w:val="List Paragraph"/>
    <w:basedOn w:val="a"/>
    <w:uiPriority w:val="34"/>
    <w:qFormat/>
    <w:pPr>
      <w:ind w:leftChars="400" w:left="800"/>
    </w:pPr>
  </w:style>
  <w:style w:type="paragraph" w:customStyle="1" w:styleId="af4">
    <w:name w:val="바탕글"/>
    <w:basedOn w:val="a"/>
    <w:rsid w:val="006B5E53"/>
    <w:pPr>
      <w:spacing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12F093A281DF424F894D312473DD16A4" ma:contentTypeVersion="2" ma:contentTypeDescription="새 문서를 만듭니다." ma:contentTypeScope="" ma:versionID="c2f660568599dde1e1da09ee710e1c8c">
  <xsd:schema xmlns:xsd="http://www.w3.org/2001/XMLSchema" xmlns:xs="http://www.w3.org/2001/XMLSchema" xmlns:p="http://schemas.microsoft.com/office/2006/metadata/properties" xmlns:ns3="5b45d101-2eee-4e06-8c05-4a8764067fc5" targetNamespace="http://schemas.microsoft.com/office/2006/metadata/properties" ma:root="true" ma:fieldsID="89683c77793e7f33f34225074b8e4280" ns3:_="">
    <xsd:import namespace="5b45d101-2eee-4e06-8c05-4a8764067f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45d101-2eee-4e06-8c05-4a8764067f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82C61B-F10E-4CCC-A7CB-F68B2F71B7B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B6A26E9-C850-498D-9044-1143273B37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6332F7-67F8-4286-8D13-E4CA75D2CF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F43B6FC-FA10-49F6-A258-593A5209D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45d101-2eee-4e06-8c05-4a8764067f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지침서템플릿_Snowdrop</Template>
  <TotalTime>14</TotalTime>
  <Pages>8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Changho Yoo</dc:creator>
  <cp:keywords/>
  <cp:lastModifiedBy>장현호</cp:lastModifiedBy>
  <cp:revision>4</cp:revision>
  <cp:lastPrinted>2008-01-26T04:17:00Z</cp:lastPrinted>
  <dcterms:created xsi:type="dcterms:W3CDTF">2022-12-12T21:11:00Z</dcterms:created>
  <dcterms:modified xsi:type="dcterms:W3CDTF">2022-12-12T21:53:00Z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0x01010012F093A281DF424F894D312473DD16A4</vt:lpwstr>
  </property>
</Properties>
</file>